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73854017"/>
        <w:docPartObj>
          <w:docPartGallery w:val="Cover Pages"/>
          <w:docPartUnique/>
        </w:docPartObj>
      </w:sdtPr>
      <w:sdtEndPr>
        <w:rPr>
          <w:rFonts w:ascii="Aptos" w:hAnsi="Aptos"/>
        </w:rPr>
      </w:sdtEndPr>
      <w:sdtContent>
        <w:p w14:paraId="78755400" w14:textId="1FE8379C" w:rsidR="009407A8" w:rsidRDefault="009407A8"/>
        <w:p w14:paraId="208A8111" w14:textId="29C6E7E3" w:rsidR="009407A8" w:rsidRDefault="009407A8"/>
        <w:p w14:paraId="2CD0F093" w14:textId="77777777" w:rsidR="003D5C0D" w:rsidRPr="00243EC4" w:rsidRDefault="003D5C0D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04832" w:rsidRPr="00057160" w14:paraId="16675478" w14:textId="77777777" w:rsidTr="00F04832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Aptos" w:hAnsi="Aptos"/>
                    <w:sz w:val="24"/>
                    <w:szCs w:val="24"/>
                  </w:rPr>
                  <w:alias w:val="Autor"/>
                  <w:id w:val="13406928"/>
                  <w:placeholder>
                    <w:docPart w:val="E4932DF0BEDE4B1A89764D042744167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A942D69" w14:textId="77777777" w:rsidR="00F04832" w:rsidRPr="00057160" w:rsidRDefault="00F04832" w:rsidP="00F04832">
                    <w:pPr>
                      <w:pStyle w:val="SemEspaamento"/>
                      <w:rPr>
                        <w:rFonts w:ascii="Aptos" w:hAnsi="Aptos"/>
                        <w:sz w:val="28"/>
                        <w:szCs w:val="28"/>
                      </w:rPr>
                    </w:pPr>
                    <w:r w:rsidRPr="003E1343">
                      <w:rPr>
                        <w:rFonts w:ascii="Aptos" w:hAnsi="Aptos"/>
                        <w:sz w:val="24"/>
                        <w:szCs w:val="24"/>
                      </w:rPr>
                      <w:t>Nathalli Ribeiro Dos Santos</w:t>
                    </w:r>
                  </w:p>
                </w:sdtContent>
              </w:sdt>
              <w:p w14:paraId="30FA8905" w14:textId="08E8E5B8" w:rsidR="00F04832" w:rsidRPr="00057160" w:rsidRDefault="00057160" w:rsidP="00F04832">
                <w:pPr>
                  <w:pStyle w:val="SemEspaamento"/>
                  <w:rPr>
                    <w:rFonts w:ascii="Aptos" w:hAnsi="Aptos"/>
                  </w:rPr>
                </w:pPr>
                <w:r w:rsidRPr="003E1343">
                  <w:rPr>
                    <w:rFonts w:ascii="Aptos" w:hAnsi="Aptos"/>
                    <w:sz w:val="24"/>
                    <w:szCs w:val="24"/>
                  </w:rPr>
                  <w:t>01251141</w:t>
                </w:r>
              </w:p>
            </w:tc>
          </w:tr>
        </w:tbl>
        <w:tbl>
          <w:tblPr>
            <w:tblpPr w:leftFromText="187" w:rightFromText="187" w:horzAnchor="page" w:tblpX="1861" w:tblpY="2881"/>
            <w:tblW w:w="4081" w:type="pct"/>
            <w:tblBorders>
              <w:left w:val="single" w:sz="12" w:space="0" w:color="00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56"/>
          </w:tblGrid>
          <w:tr w:rsidR="00A27F0C" w:rsidRPr="00057160" w14:paraId="4B68C4F8" w14:textId="77777777" w:rsidTr="00A27F0C">
            <w:tc>
              <w:tcPr>
                <w:tcW w:w="735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10FA8C" w14:textId="77777777" w:rsidR="00A27F0C" w:rsidRPr="00057160" w:rsidRDefault="00A27F0C" w:rsidP="00A27F0C">
                <w:pPr>
                  <w:pStyle w:val="SemEspaamento"/>
                  <w:rPr>
                    <w:rFonts w:ascii="Aptos" w:hAnsi="Aptos"/>
                    <w:sz w:val="24"/>
                  </w:rPr>
                </w:pPr>
                <w:r w:rsidRPr="00057160">
                  <w:rPr>
                    <w:rFonts w:ascii="Aptos" w:hAnsi="Aptos"/>
                    <w:sz w:val="24"/>
                    <w:szCs w:val="24"/>
                  </w:rPr>
                  <w:t xml:space="preserve">São Paulo Tech </w:t>
                </w:r>
                <w:proofErr w:type="spellStart"/>
                <w:r w:rsidRPr="00057160">
                  <w:rPr>
                    <w:rFonts w:ascii="Aptos" w:hAnsi="Aptos"/>
                    <w:sz w:val="24"/>
                    <w:szCs w:val="24"/>
                  </w:rPr>
                  <w:t>School</w:t>
                </w:r>
                <w:proofErr w:type="spellEnd"/>
              </w:p>
            </w:tc>
          </w:tr>
          <w:tr w:rsidR="00A27F0C" w:rsidRPr="00057160" w14:paraId="33BDB23F" w14:textId="77777777" w:rsidTr="00A27F0C">
            <w:tc>
              <w:tcPr>
                <w:tcW w:w="7356" w:type="dxa"/>
              </w:tcPr>
              <w:sdt>
                <w:sdtPr>
                  <w:rPr>
                    <w:rFonts w:ascii="Aptos" w:eastAsiaTheme="majorEastAsia" w:hAnsi="Aptos" w:cstheme="majorBidi"/>
                    <w:sz w:val="72"/>
                    <w:szCs w:val="72"/>
                  </w:rPr>
                  <w:alias w:val="Título"/>
                  <w:id w:val="13406919"/>
                  <w:placeholder>
                    <w:docPart w:val="374A94C50FFD43638A4A06AA038B118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D593E74" w14:textId="33097C15" w:rsidR="00A27F0C" w:rsidRPr="00057160" w:rsidRDefault="00A27F0C" w:rsidP="00A27F0C">
                    <w:pPr>
                      <w:pStyle w:val="SemEspaamento"/>
                      <w:spacing w:line="216" w:lineRule="auto"/>
                      <w:rPr>
                        <w:rFonts w:ascii="Aptos" w:eastAsiaTheme="majorEastAsia" w:hAnsi="Aptos" w:cstheme="majorBidi"/>
                        <w:sz w:val="88"/>
                        <w:szCs w:val="88"/>
                      </w:rPr>
                    </w:pPr>
                    <w:r w:rsidRPr="00057160">
                      <w:rPr>
                        <w:rFonts w:ascii="Aptos" w:eastAsiaTheme="majorEastAsia" w:hAnsi="Aptos" w:cstheme="majorBidi"/>
                        <w:sz w:val="72"/>
                        <w:szCs w:val="72"/>
                      </w:rPr>
                      <w:t>Psicologia e a Roda d</w:t>
                    </w:r>
                    <w:r w:rsidR="008D18A8">
                      <w:rPr>
                        <w:rFonts w:ascii="Aptos" w:eastAsiaTheme="majorEastAsia" w:hAnsi="Aptos" w:cstheme="majorBidi"/>
                        <w:sz w:val="72"/>
                        <w:szCs w:val="72"/>
                      </w:rPr>
                      <w:t>as</w:t>
                    </w:r>
                    <w:r w:rsidRPr="00057160">
                      <w:rPr>
                        <w:rFonts w:ascii="Aptos" w:eastAsiaTheme="majorEastAsia" w:hAnsi="Aptos" w:cstheme="majorBidi"/>
                        <w:sz w:val="72"/>
                        <w:szCs w:val="72"/>
                      </w:rPr>
                      <w:t xml:space="preserve"> Emoções</w:t>
                    </w:r>
                  </w:p>
                </w:sdtContent>
              </w:sdt>
            </w:tc>
          </w:tr>
          <w:tr w:rsidR="00A27F0C" w:rsidRPr="00057160" w14:paraId="398A4CE9" w14:textId="77777777" w:rsidTr="00A27F0C">
            <w:sdt>
              <w:sdtPr>
                <w:rPr>
                  <w:rFonts w:ascii="Aptos" w:hAnsi="Aptos"/>
                  <w:sz w:val="24"/>
                  <w:szCs w:val="24"/>
                </w:rPr>
                <w:alias w:val="Subtítulo"/>
                <w:id w:val="13406923"/>
                <w:placeholder>
                  <w:docPart w:val="0AA8EAD52FB843338186AF7E55C14F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35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6BE704" w14:textId="77777777" w:rsidR="00A27F0C" w:rsidRPr="00057160" w:rsidRDefault="00A27F0C" w:rsidP="00A27F0C">
                    <w:pPr>
                      <w:pStyle w:val="SemEspaamento"/>
                      <w:rPr>
                        <w:rFonts w:ascii="Aptos" w:hAnsi="Aptos"/>
                        <w:sz w:val="24"/>
                      </w:rPr>
                    </w:pPr>
                    <w:proofErr w:type="spellStart"/>
                    <w:r w:rsidRPr="00057160">
                      <w:rPr>
                        <w:rFonts w:ascii="Aptos" w:hAnsi="Aptos"/>
                        <w:sz w:val="24"/>
                        <w:szCs w:val="24"/>
                      </w:rPr>
                      <w:t>Mood</w:t>
                    </w:r>
                    <w:proofErr w:type="spellEnd"/>
                    <w:r w:rsidRPr="00057160">
                      <w:rPr>
                        <w:rFonts w:ascii="Aptos" w:hAnsi="Aptos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057160">
                      <w:rPr>
                        <w:rFonts w:ascii="Aptos" w:hAnsi="Aptos"/>
                        <w:sz w:val="24"/>
                        <w:szCs w:val="24"/>
                      </w:rPr>
                      <w:t>Tracker</w:t>
                    </w:r>
                    <w:proofErr w:type="spellEnd"/>
                  </w:p>
                </w:tc>
              </w:sdtContent>
            </w:sdt>
          </w:tr>
        </w:tbl>
        <w:p w14:paraId="40903CB2" w14:textId="70AB97C7" w:rsidR="003D5C0D" w:rsidRPr="00243EC4" w:rsidRDefault="003D5C0D">
          <w:pPr>
            <w:rPr>
              <w:rFonts w:ascii="Aptos" w:hAnsi="Aptos"/>
            </w:rPr>
          </w:pPr>
          <w:r w:rsidRPr="00243EC4">
            <w:rPr>
              <w:rFonts w:ascii="Aptos" w:hAnsi="Aptos"/>
            </w:rPr>
            <w:br w:type="page"/>
          </w:r>
        </w:p>
      </w:sdtContent>
    </w:sdt>
    <w:p w14:paraId="6C532B26" w14:textId="6EB21303" w:rsidR="00A10484" w:rsidRPr="00243EC4" w:rsidRDefault="004A7838">
      <w:pPr>
        <w:pStyle w:val="Ttulo"/>
        <w:rPr>
          <w:rFonts w:ascii="Aptos" w:hAnsi="Aptos"/>
        </w:rPr>
      </w:pPr>
      <w:r w:rsidRPr="00243EC4">
        <w:rPr>
          <w:rFonts w:ascii="Aptos" w:hAnsi="Aptos"/>
        </w:rPr>
        <w:lastRenderedPageBreak/>
        <w:t>Introdução</w:t>
      </w:r>
    </w:p>
    <w:p w14:paraId="4DAB4983" w14:textId="677E08EE" w:rsidR="00855982" w:rsidRPr="00243EC4" w:rsidRDefault="004A7838" w:rsidP="00855982">
      <w:pPr>
        <w:pStyle w:val="Ttulo1"/>
        <w:rPr>
          <w:rFonts w:ascii="Aptos" w:hAnsi="Aptos"/>
        </w:rPr>
      </w:pPr>
      <w:r w:rsidRPr="00243EC4">
        <w:rPr>
          <w:rFonts w:ascii="Aptos" w:hAnsi="Aptos"/>
        </w:rPr>
        <w:t>Tema</w:t>
      </w:r>
    </w:p>
    <w:p w14:paraId="5827B400" w14:textId="6E80B628" w:rsidR="00D55C52" w:rsidRPr="00277399" w:rsidRDefault="00D55C52" w:rsidP="00D55C52">
      <w:pPr>
        <w:rPr>
          <w:rFonts w:ascii="Aptos" w:hAnsi="Aptos"/>
          <w:sz w:val="24"/>
          <w:szCs w:val="24"/>
        </w:rPr>
      </w:pPr>
      <w:r w:rsidRPr="00277399">
        <w:rPr>
          <w:rFonts w:ascii="Aptos" w:hAnsi="Aptos"/>
          <w:sz w:val="24"/>
          <w:szCs w:val="24"/>
        </w:rPr>
        <w:t>Esta documentação trata do desenvolvimento de um projeto individual do curso de Tecnólogo em Análise e Desenvolvimento de Sistemas da Faculdade São Paulo Tech School, em seu primeiro período.</w:t>
      </w:r>
    </w:p>
    <w:p w14:paraId="2C3A9A77" w14:textId="68F160BE" w:rsidR="00D55C52" w:rsidRPr="00277399" w:rsidRDefault="00D55C52" w:rsidP="00D55C52">
      <w:pPr>
        <w:rPr>
          <w:rFonts w:ascii="Aptos" w:hAnsi="Aptos"/>
          <w:sz w:val="24"/>
          <w:szCs w:val="24"/>
        </w:rPr>
      </w:pPr>
      <w:r w:rsidRPr="00277399">
        <w:rPr>
          <w:rFonts w:ascii="Aptos" w:hAnsi="Aptos"/>
          <w:sz w:val="24"/>
          <w:szCs w:val="24"/>
        </w:rPr>
        <w:t xml:space="preserve">O tema foi delimitado pela equipe pedagógica da instituição e deve representar algo que caracterize o estudante ou um </w:t>
      </w:r>
      <w:r w:rsidR="00F06AB9" w:rsidRPr="00277399">
        <w:rPr>
          <w:rFonts w:ascii="Aptos" w:hAnsi="Aptos"/>
          <w:sz w:val="24"/>
          <w:szCs w:val="24"/>
        </w:rPr>
        <w:t>gosto</w:t>
      </w:r>
      <w:r w:rsidRPr="00277399">
        <w:rPr>
          <w:rFonts w:ascii="Aptos" w:hAnsi="Aptos"/>
          <w:sz w:val="24"/>
          <w:szCs w:val="24"/>
        </w:rPr>
        <w:t xml:space="preserve"> pessoal, alinhando-se à aplicação dos conteúdos das disciplinas técnicas do semestre.</w:t>
      </w:r>
    </w:p>
    <w:p w14:paraId="65B34EEB" w14:textId="490F2552" w:rsidR="00D55C52" w:rsidRPr="00277399" w:rsidRDefault="00D55C52" w:rsidP="00D55C52">
      <w:pPr>
        <w:rPr>
          <w:rFonts w:ascii="Aptos" w:hAnsi="Aptos"/>
          <w:sz w:val="24"/>
          <w:szCs w:val="24"/>
        </w:rPr>
      </w:pPr>
      <w:r w:rsidRPr="00277399">
        <w:rPr>
          <w:rFonts w:ascii="Aptos" w:hAnsi="Aptos"/>
          <w:sz w:val="24"/>
          <w:szCs w:val="24"/>
        </w:rPr>
        <w:t>Assim, o tema deste projeto é Psicologia e a Roda das Emoções, especificamente a Roda das Emoções desenvolvida pelo psicólogo norte-americano Robert Plutchik. Ele baseou-se na teoria da psicologia evolutiva das emoções para elaborar esse recurso gráfico.</w:t>
      </w:r>
    </w:p>
    <w:p w14:paraId="0C973B76" w14:textId="6517A32A" w:rsidR="00D55C52" w:rsidRPr="00277399" w:rsidRDefault="00D55C52" w:rsidP="00D55C52">
      <w:pPr>
        <w:rPr>
          <w:rFonts w:ascii="Aptos" w:hAnsi="Aptos"/>
          <w:sz w:val="24"/>
          <w:szCs w:val="24"/>
        </w:rPr>
      </w:pPr>
      <w:r w:rsidRPr="00277399">
        <w:rPr>
          <w:rFonts w:ascii="Aptos" w:hAnsi="Aptos"/>
          <w:sz w:val="24"/>
          <w:szCs w:val="24"/>
        </w:rPr>
        <w:t>A escolha da psicologia como tema reflete sua importância para o estudante, enquanto a roda das emoções foi selecionada como subtema para justificar essa relevância pessoal.</w:t>
      </w:r>
    </w:p>
    <w:p w14:paraId="46BC4A41" w14:textId="56D9C27D" w:rsidR="004A7838" w:rsidRPr="00243EC4" w:rsidRDefault="00D55C52" w:rsidP="004A7838">
      <w:pPr>
        <w:rPr>
          <w:rFonts w:ascii="Aptos" w:hAnsi="Aptos"/>
        </w:rPr>
      </w:pPr>
      <w:r w:rsidRPr="00277399">
        <w:rPr>
          <w:rFonts w:ascii="Aptos" w:hAnsi="Aptos"/>
          <w:sz w:val="24"/>
          <w:szCs w:val="24"/>
        </w:rPr>
        <w:t>O título secundário, delimitado como “Mood Tracker”, foi o nome escolhido para a aplicação desenvolvida pelo</w:t>
      </w:r>
      <w:r w:rsidR="00F06AB9" w:rsidRPr="00277399">
        <w:rPr>
          <w:rFonts w:ascii="Aptos" w:hAnsi="Aptos"/>
          <w:sz w:val="24"/>
          <w:szCs w:val="24"/>
        </w:rPr>
        <w:t xml:space="preserve"> </w:t>
      </w:r>
      <w:r w:rsidR="00177ACD" w:rsidRPr="00277399">
        <w:rPr>
          <w:rFonts w:ascii="Aptos" w:hAnsi="Aptos"/>
          <w:sz w:val="24"/>
          <w:szCs w:val="24"/>
        </w:rPr>
        <w:t>aluno para atender os critérios acadêmicos do trabalho</w:t>
      </w:r>
      <w:r w:rsidR="00D8003B" w:rsidRPr="00277399">
        <w:rPr>
          <w:rFonts w:ascii="Aptos" w:hAnsi="Aptos"/>
          <w:sz w:val="24"/>
          <w:szCs w:val="24"/>
        </w:rPr>
        <w:t>.</w:t>
      </w:r>
      <w:r w:rsidR="005923DC" w:rsidRPr="00243EC4">
        <w:rPr>
          <w:rFonts w:ascii="Aptos" w:hAnsi="Aptos"/>
        </w:rPr>
        <w:br w:type="page"/>
      </w:r>
    </w:p>
    <w:p w14:paraId="40796C91" w14:textId="6589E0F6" w:rsidR="004A7838" w:rsidRPr="00243EC4" w:rsidRDefault="004A7838" w:rsidP="004A7838">
      <w:pPr>
        <w:pStyle w:val="Ttulo"/>
        <w:rPr>
          <w:rFonts w:ascii="Aptos" w:hAnsi="Aptos"/>
        </w:rPr>
      </w:pPr>
      <w:r w:rsidRPr="00243EC4">
        <w:rPr>
          <w:rFonts w:ascii="Aptos" w:hAnsi="Aptos"/>
        </w:rPr>
        <w:lastRenderedPageBreak/>
        <w:t>Contexto</w:t>
      </w:r>
    </w:p>
    <w:p w14:paraId="0D46BF0F" w14:textId="0CF26DEB" w:rsidR="004A7838" w:rsidRPr="00243EC4" w:rsidRDefault="00F06AB9" w:rsidP="004A7838">
      <w:pPr>
        <w:pStyle w:val="Ttulo1"/>
        <w:rPr>
          <w:rFonts w:ascii="Aptos" w:hAnsi="Aptos"/>
        </w:rPr>
      </w:pPr>
      <w:r w:rsidRPr="00243EC4">
        <w:rPr>
          <w:rFonts w:ascii="Aptos" w:hAnsi="Aptos"/>
        </w:rPr>
        <w:t>Psicologia</w:t>
      </w:r>
    </w:p>
    <w:p w14:paraId="4F96BA68" w14:textId="5572D220" w:rsidR="00A41250" w:rsidRPr="00A41250" w:rsidRDefault="00A41250" w:rsidP="00A41250">
      <w:pPr>
        <w:rPr>
          <w:rFonts w:ascii="Aptos" w:hAnsi="Aptos"/>
          <w:sz w:val="24"/>
          <w:szCs w:val="24"/>
          <w:lang w:val="pt-BR"/>
        </w:rPr>
      </w:pPr>
      <w:r w:rsidRPr="00A41250">
        <w:rPr>
          <w:rFonts w:ascii="Aptos" w:hAnsi="Aptos"/>
          <w:sz w:val="24"/>
          <w:szCs w:val="24"/>
          <w:lang w:val="pt-BR"/>
        </w:rPr>
        <w:t xml:space="preserve">A palavra </w:t>
      </w:r>
      <w:r w:rsidRPr="00A41250">
        <w:rPr>
          <w:rFonts w:ascii="Aptos" w:hAnsi="Aptos"/>
          <w:i/>
          <w:iCs/>
          <w:sz w:val="24"/>
          <w:szCs w:val="24"/>
          <w:lang w:val="pt-BR"/>
        </w:rPr>
        <w:t>psicologia</w:t>
      </w:r>
      <w:r w:rsidRPr="00A41250">
        <w:rPr>
          <w:rFonts w:ascii="Aptos" w:hAnsi="Aptos"/>
          <w:sz w:val="24"/>
          <w:szCs w:val="24"/>
          <w:lang w:val="pt-BR"/>
        </w:rPr>
        <w:t xml:space="preserve"> tem origem no grego </w:t>
      </w:r>
      <w:proofErr w:type="spellStart"/>
      <w:r w:rsidRPr="00A41250">
        <w:rPr>
          <w:rFonts w:ascii="Aptos" w:hAnsi="Aptos"/>
          <w:i/>
          <w:iCs/>
          <w:sz w:val="24"/>
          <w:szCs w:val="24"/>
          <w:lang w:val="pt-BR"/>
        </w:rPr>
        <w:t>psyché</w:t>
      </w:r>
      <w:proofErr w:type="spellEnd"/>
      <w:r w:rsidRPr="00A41250">
        <w:rPr>
          <w:rFonts w:ascii="Aptos" w:hAnsi="Aptos"/>
          <w:sz w:val="24"/>
          <w:szCs w:val="24"/>
          <w:lang w:val="pt-BR"/>
        </w:rPr>
        <w:t xml:space="preserve">, que significa “alma”, e de </w:t>
      </w:r>
      <w:proofErr w:type="spellStart"/>
      <w:r w:rsidRPr="00A41250">
        <w:rPr>
          <w:rFonts w:ascii="Aptos" w:hAnsi="Aptos"/>
          <w:i/>
          <w:iCs/>
          <w:sz w:val="24"/>
          <w:szCs w:val="24"/>
          <w:lang w:val="pt-BR"/>
        </w:rPr>
        <w:t>lógos</w:t>
      </w:r>
      <w:proofErr w:type="spellEnd"/>
      <w:r w:rsidRPr="00A41250">
        <w:rPr>
          <w:rFonts w:ascii="Aptos" w:hAnsi="Aptos"/>
          <w:sz w:val="24"/>
          <w:szCs w:val="24"/>
          <w:lang w:val="pt-BR"/>
        </w:rPr>
        <w:t xml:space="preserve">, que significa “razão”. Sendo assim, etimologicamente, psicologia significa “estudo da alma”. E não somente o termo </w:t>
      </w:r>
      <w:r w:rsidRPr="00A41250">
        <w:rPr>
          <w:rFonts w:ascii="Aptos" w:hAnsi="Aptos"/>
          <w:i/>
          <w:iCs/>
          <w:sz w:val="24"/>
          <w:szCs w:val="24"/>
          <w:lang w:val="pt-BR"/>
        </w:rPr>
        <w:t>psicologia</w:t>
      </w:r>
      <w:r w:rsidRPr="00A41250">
        <w:rPr>
          <w:rFonts w:ascii="Aptos" w:hAnsi="Aptos"/>
          <w:sz w:val="24"/>
          <w:szCs w:val="24"/>
          <w:lang w:val="pt-BR"/>
        </w:rPr>
        <w:t xml:space="preserve"> tem origem na Grécia: suas raízes provieram da filosofia grega antiga, principalmente com as ideias de Sócrates, que postulava que o homem era um ser essencialmente racional.</w:t>
      </w:r>
      <w:r w:rsidR="00356BBF">
        <w:rPr>
          <w:rFonts w:ascii="Aptos" w:hAnsi="Aptos"/>
          <w:sz w:val="24"/>
          <w:szCs w:val="24"/>
          <w:lang w:val="pt-BR"/>
        </w:rPr>
        <w:t xml:space="preserve"> </w:t>
      </w:r>
      <w:r w:rsidRPr="00A41250">
        <w:rPr>
          <w:rFonts w:ascii="Aptos" w:hAnsi="Aptos"/>
          <w:sz w:val="24"/>
          <w:szCs w:val="24"/>
          <w:lang w:val="pt-BR"/>
        </w:rPr>
        <w:t xml:space="preserve">Somente por volta de 150 anos atrás é que a psicologia </w:t>
      </w:r>
      <w:r w:rsidR="00936679" w:rsidRPr="00A41250">
        <w:rPr>
          <w:rFonts w:ascii="Aptos" w:hAnsi="Aptos"/>
          <w:sz w:val="24"/>
          <w:szCs w:val="24"/>
          <w:lang w:val="pt-BR"/>
        </w:rPr>
        <w:t>se tornou</w:t>
      </w:r>
      <w:r w:rsidRPr="00A41250">
        <w:rPr>
          <w:rFonts w:ascii="Aptos" w:hAnsi="Aptos"/>
          <w:sz w:val="24"/>
          <w:szCs w:val="24"/>
          <w:lang w:val="pt-BR"/>
        </w:rPr>
        <w:t xml:space="preserve"> uma ciência independente, no final do século XIX, com o surgimento dos primeiros laboratórios experimentais.</w:t>
      </w:r>
    </w:p>
    <w:p w14:paraId="647A182D" w14:textId="77777777" w:rsidR="00A41250" w:rsidRPr="00A41250" w:rsidRDefault="00A41250" w:rsidP="00A41250">
      <w:pPr>
        <w:rPr>
          <w:rFonts w:ascii="Aptos" w:hAnsi="Aptos"/>
          <w:sz w:val="24"/>
          <w:szCs w:val="24"/>
          <w:lang w:val="pt-BR"/>
        </w:rPr>
      </w:pPr>
      <w:r w:rsidRPr="00A41250">
        <w:rPr>
          <w:rFonts w:ascii="Aptos" w:hAnsi="Aptos"/>
          <w:sz w:val="24"/>
          <w:szCs w:val="24"/>
          <w:lang w:val="pt-BR"/>
        </w:rPr>
        <w:t>A psicologia pode ser definida como a ciência que estuda o comportamento e os processos mentais dos seres humanos em todas as suas expressões: visíveis (comportamentos), invisíveis (sentimentos), singulares (porque somos o que somos) e genéricas (porque somos todos assim), voltando, então, seu olhar para a subjetividade humana.</w:t>
      </w:r>
    </w:p>
    <w:p w14:paraId="3AFE5283" w14:textId="77777777" w:rsidR="00A41250" w:rsidRPr="00A41250" w:rsidRDefault="00A41250" w:rsidP="00A41250">
      <w:pPr>
        <w:rPr>
          <w:rFonts w:ascii="Aptos" w:hAnsi="Aptos"/>
          <w:sz w:val="24"/>
          <w:szCs w:val="24"/>
          <w:lang w:val="pt-BR"/>
        </w:rPr>
      </w:pPr>
      <w:r w:rsidRPr="00A41250">
        <w:rPr>
          <w:rFonts w:ascii="Aptos" w:hAnsi="Aptos"/>
          <w:sz w:val="24"/>
          <w:szCs w:val="24"/>
          <w:lang w:val="pt-BR"/>
        </w:rPr>
        <w:t>De acordo com Bock, Furtado e Teixeira (2008, p. 21), a subjetividade é:</w:t>
      </w:r>
    </w:p>
    <w:p w14:paraId="49B02F1A" w14:textId="77777777" w:rsidR="00A41250" w:rsidRPr="00A41250" w:rsidRDefault="00A41250" w:rsidP="00A41250">
      <w:pPr>
        <w:rPr>
          <w:rFonts w:ascii="Aptos" w:hAnsi="Aptos"/>
          <w:i/>
          <w:iCs/>
          <w:sz w:val="24"/>
          <w:szCs w:val="24"/>
          <w:lang w:val="pt-BR"/>
        </w:rPr>
      </w:pPr>
      <w:r w:rsidRPr="00A41250">
        <w:rPr>
          <w:rFonts w:ascii="Aptos" w:hAnsi="Aptos"/>
          <w:i/>
          <w:iCs/>
          <w:sz w:val="24"/>
          <w:szCs w:val="24"/>
          <w:lang w:val="pt-BR"/>
        </w:rPr>
        <w:t>“a síntese singular e individual que cada um de nós vai constituindo conforme vamos nos desenvolvendo e vivenciando as experiências da vida social e cultural; é uma síntese que nos identifica, de um lado, por ser única, e nos iguala, de outro lado, na medida em que os elementos que a constituem são experienciados no campo comum da objetividade social. É o mundo das ideias, significados e emoções construído internamente pelo sujeito a partir de suas relações sociais, de suas vivências e de sua constituição biológica e é também fonte de suas manifestações afetivas e comportamentais.”</w:t>
      </w:r>
    </w:p>
    <w:p w14:paraId="070BC52D" w14:textId="77777777" w:rsidR="00A41250" w:rsidRDefault="00A41250" w:rsidP="00A41250">
      <w:pPr>
        <w:rPr>
          <w:rFonts w:ascii="Aptos" w:hAnsi="Aptos"/>
          <w:sz w:val="24"/>
          <w:szCs w:val="24"/>
          <w:lang w:val="pt-BR"/>
        </w:rPr>
      </w:pPr>
      <w:r w:rsidRPr="00A41250">
        <w:rPr>
          <w:rFonts w:ascii="Aptos" w:hAnsi="Aptos"/>
          <w:sz w:val="24"/>
          <w:szCs w:val="24"/>
          <w:lang w:val="pt-BR"/>
        </w:rPr>
        <w:t>E ela não nasce com o indivíduo, mas se constrói aos poucos, apropriando-se do material do mundo social e cultural, e faz isso ao mesmo tempo em que atua sobre ele.</w:t>
      </w:r>
    </w:p>
    <w:p w14:paraId="626F08B7" w14:textId="472D72CA" w:rsidR="00E941BB" w:rsidRDefault="007A21E8" w:rsidP="00A41250">
      <w:pPr>
        <w:rPr>
          <w:rFonts w:ascii="Aptos" w:hAnsi="Aptos"/>
          <w:sz w:val="24"/>
          <w:szCs w:val="24"/>
          <w:lang w:val="pt-BR"/>
        </w:rPr>
      </w:pPr>
      <w:r w:rsidRPr="007A21E8">
        <w:rPr>
          <w:rFonts w:ascii="Aptos" w:hAnsi="Aptos"/>
          <w:sz w:val="24"/>
          <w:szCs w:val="24"/>
          <w:lang w:val="pt-BR"/>
        </w:rPr>
        <w:t>Nesse contexto, o papel da psicologia consiste em analisar criticamente os processos que estruturam a subjetividade, a fim de compreender os determinantes sociais, históricos e culturais que influenciam o modo como os indivíduos percebem a si mesmos e ao mundo.</w:t>
      </w:r>
    </w:p>
    <w:p w14:paraId="11CF72A3" w14:textId="77777777" w:rsidR="000C49E7" w:rsidRDefault="000C49E7" w:rsidP="00A41250">
      <w:pPr>
        <w:rPr>
          <w:rFonts w:ascii="Aptos" w:hAnsi="Aptos"/>
          <w:sz w:val="24"/>
          <w:szCs w:val="24"/>
          <w:lang w:val="pt-BR"/>
        </w:rPr>
      </w:pPr>
    </w:p>
    <w:p w14:paraId="2BC1D639" w14:textId="77777777" w:rsidR="000C49E7" w:rsidRDefault="000C49E7" w:rsidP="00A41250">
      <w:pPr>
        <w:rPr>
          <w:rFonts w:ascii="Aptos" w:hAnsi="Aptos"/>
          <w:sz w:val="24"/>
          <w:szCs w:val="24"/>
          <w:lang w:val="pt-BR"/>
        </w:rPr>
      </w:pPr>
    </w:p>
    <w:p w14:paraId="3E334EF0" w14:textId="77777777" w:rsidR="000C49E7" w:rsidRPr="00A41250" w:rsidRDefault="000C49E7" w:rsidP="00A41250">
      <w:pPr>
        <w:rPr>
          <w:rFonts w:ascii="Aptos" w:hAnsi="Aptos"/>
          <w:sz w:val="24"/>
          <w:szCs w:val="24"/>
          <w:lang w:val="pt-BR"/>
        </w:rPr>
      </w:pPr>
    </w:p>
    <w:p w14:paraId="4A96898F" w14:textId="77777777" w:rsidR="00A41250" w:rsidRPr="00A41250" w:rsidRDefault="00A41250">
      <w:pPr>
        <w:rPr>
          <w:rFonts w:ascii="Aptos" w:hAnsi="Aptos"/>
          <w:sz w:val="24"/>
          <w:szCs w:val="24"/>
          <w:lang w:val="pt-BR"/>
        </w:rPr>
      </w:pPr>
    </w:p>
    <w:p w14:paraId="6B23B407" w14:textId="30D49BAA" w:rsidR="00D8003B" w:rsidRPr="00243EC4" w:rsidRDefault="00D8003B" w:rsidP="00D8003B">
      <w:pPr>
        <w:pStyle w:val="Ttulo1"/>
        <w:rPr>
          <w:rFonts w:ascii="Aptos" w:hAnsi="Aptos"/>
        </w:rPr>
      </w:pPr>
      <w:r w:rsidRPr="00243EC4">
        <w:rPr>
          <w:rFonts w:ascii="Aptos" w:hAnsi="Aptos"/>
        </w:rPr>
        <w:t>Emoções</w:t>
      </w:r>
    </w:p>
    <w:p w14:paraId="282FE3B5" w14:textId="65282EB8" w:rsidR="008A33B8" w:rsidRDefault="008654B4">
      <w:pPr>
        <w:rPr>
          <w:rFonts w:ascii="Aptos" w:hAnsi="Aptos"/>
          <w:sz w:val="24"/>
          <w:szCs w:val="24"/>
        </w:rPr>
      </w:pPr>
      <w:r w:rsidRPr="00CD5105">
        <w:rPr>
          <w:rFonts w:ascii="Aptos" w:hAnsi="Aptos"/>
          <w:sz w:val="24"/>
          <w:szCs w:val="24"/>
        </w:rPr>
        <w:t xml:space="preserve">Emoções são comumente confundidas </w:t>
      </w:r>
      <w:r w:rsidR="0042776F" w:rsidRPr="00CD5105">
        <w:rPr>
          <w:rFonts w:ascii="Aptos" w:hAnsi="Aptos"/>
          <w:sz w:val="24"/>
          <w:szCs w:val="24"/>
        </w:rPr>
        <w:t>com sentimentos e humores</w:t>
      </w:r>
      <w:r w:rsidR="004362F1">
        <w:rPr>
          <w:rFonts w:ascii="Aptos" w:hAnsi="Aptos"/>
          <w:sz w:val="24"/>
          <w:szCs w:val="24"/>
        </w:rPr>
        <w:t>, mas não são a mesma coisa.</w:t>
      </w:r>
      <w:r w:rsidR="009B4709">
        <w:rPr>
          <w:rFonts w:ascii="Aptos" w:hAnsi="Aptos"/>
          <w:sz w:val="24"/>
          <w:szCs w:val="24"/>
        </w:rPr>
        <w:t xml:space="preserve"> De acordo com a </w:t>
      </w:r>
      <w:proofErr w:type="spellStart"/>
      <w:r w:rsidR="009B4709" w:rsidRPr="00532736">
        <w:rPr>
          <w:rFonts w:ascii="Aptos" w:hAnsi="Aptos"/>
          <w:i/>
          <w:iCs/>
          <w:sz w:val="24"/>
          <w:szCs w:val="24"/>
        </w:rPr>
        <w:t>American</w:t>
      </w:r>
      <w:proofErr w:type="spellEnd"/>
      <w:r w:rsidR="009B4709" w:rsidRPr="00532736">
        <w:rPr>
          <w:rFonts w:ascii="Aptos" w:hAnsi="Aptos"/>
          <w:i/>
          <w:iCs/>
          <w:sz w:val="24"/>
          <w:szCs w:val="24"/>
        </w:rPr>
        <w:t xml:space="preserve"> </w:t>
      </w:r>
      <w:proofErr w:type="spellStart"/>
      <w:r w:rsidR="009B4709" w:rsidRPr="00532736">
        <w:rPr>
          <w:rFonts w:ascii="Aptos" w:hAnsi="Aptos"/>
          <w:i/>
          <w:iCs/>
          <w:sz w:val="24"/>
          <w:szCs w:val="24"/>
        </w:rPr>
        <w:t>Psychological</w:t>
      </w:r>
      <w:proofErr w:type="spellEnd"/>
      <w:r w:rsidR="009B4709" w:rsidRPr="00532736">
        <w:rPr>
          <w:rFonts w:ascii="Aptos" w:hAnsi="Aptos"/>
          <w:i/>
          <w:iCs/>
          <w:sz w:val="24"/>
          <w:szCs w:val="24"/>
        </w:rPr>
        <w:t xml:space="preserve"> </w:t>
      </w:r>
      <w:proofErr w:type="spellStart"/>
      <w:r w:rsidR="009B4709" w:rsidRPr="00532736">
        <w:rPr>
          <w:rFonts w:ascii="Aptos" w:hAnsi="Aptos"/>
          <w:i/>
          <w:iCs/>
          <w:sz w:val="24"/>
          <w:szCs w:val="24"/>
        </w:rPr>
        <w:t>Association</w:t>
      </w:r>
      <w:proofErr w:type="spellEnd"/>
      <w:r w:rsidR="009B4709" w:rsidRPr="009B4709">
        <w:rPr>
          <w:rFonts w:ascii="Aptos" w:hAnsi="Aptos"/>
          <w:sz w:val="24"/>
          <w:szCs w:val="24"/>
        </w:rPr>
        <w:t xml:space="preserve"> (APA)</w:t>
      </w:r>
      <w:r w:rsidR="009B4709">
        <w:rPr>
          <w:rFonts w:ascii="Aptos" w:hAnsi="Aptos"/>
          <w:sz w:val="24"/>
          <w:szCs w:val="24"/>
        </w:rPr>
        <w:t>, emoção é definida como</w:t>
      </w:r>
      <w:r w:rsidR="0050079F">
        <w:rPr>
          <w:rFonts w:ascii="Aptos" w:hAnsi="Aptos"/>
          <w:sz w:val="24"/>
          <w:szCs w:val="24"/>
        </w:rPr>
        <w:t xml:space="preserve"> </w:t>
      </w:r>
      <w:r w:rsidR="0050079F" w:rsidRPr="00501ABD">
        <w:rPr>
          <w:rFonts w:ascii="Aptos" w:hAnsi="Aptos"/>
          <w:sz w:val="24"/>
          <w:szCs w:val="24"/>
        </w:rPr>
        <w:t xml:space="preserve">“uma reação complexa, </w:t>
      </w:r>
      <w:r w:rsidR="003E7DF1" w:rsidRPr="00501ABD">
        <w:rPr>
          <w:rFonts w:ascii="Aptos" w:hAnsi="Aptos"/>
          <w:sz w:val="24"/>
          <w:szCs w:val="24"/>
        </w:rPr>
        <w:t>que envolve</w:t>
      </w:r>
      <w:r w:rsidR="00337DD3" w:rsidRPr="00501ABD">
        <w:rPr>
          <w:rFonts w:ascii="Aptos" w:hAnsi="Aptos"/>
          <w:sz w:val="24"/>
          <w:szCs w:val="24"/>
        </w:rPr>
        <w:t xml:space="preserve"> elementos experienciais, comportamentais e fisiológicos</w:t>
      </w:r>
      <w:r w:rsidR="005A6967" w:rsidRPr="00501ABD">
        <w:rPr>
          <w:rFonts w:ascii="Aptos" w:hAnsi="Aptos"/>
          <w:sz w:val="24"/>
          <w:szCs w:val="24"/>
        </w:rPr>
        <w:t>”</w:t>
      </w:r>
      <w:r w:rsidR="00337DD3" w:rsidRPr="00501ABD">
        <w:rPr>
          <w:rFonts w:ascii="Aptos" w:hAnsi="Aptos"/>
          <w:sz w:val="24"/>
          <w:szCs w:val="24"/>
        </w:rPr>
        <w:t>.</w:t>
      </w:r>
      <w:r w:rsidR="003E7DF1">
        <w:rPr>
          <w:rFonts w:ascii="Aptos" w:hAnsi="Aptos"/>
          <w:sz w:val="24"/>
          <w:szCs w:val="24"/>
        </w:rPr>
        <w:t xml:space="preserve"> </w:t>
      </w:r>
      <w:r w:rsidR="00501ABD">
        <w:rPr>
          <w:rFonts w:ascii="Aptos" w:hAnsi="Aptos"/>
          <w:sz w:val="24"/>
          <w:szCs w:val="24"/>
        </w:rPr>
        <w:t>É por meio</w:t>
      </w:r>
      <w:r w:rsidR="0018621F">
        <w:rPr>
          <w:rFonts w:ascii="Aptos" w:hAnsi="Aptos"/>
          <w:sz w:val="24"/>
          <w:szCs w:val="24"/>
        </w:rPr>
        <w:t xml:space="preserve"> das emoções que os indivíduos lidam com</w:t>
      </w:r>
      <w:r w:rsidR="00C571FD">
        <w:rPr>
          <w:rFonts w:ascii="Aptos" w:hAnsi="Aptos"/>
          <w:sz w:val="24"/>
          <w:szCs w:val="24"/>
        </w:rPr>
        <w:t xml:space="preserve"> questões ou situações</w:t>
      </w:r>
      <w:r w:rsidR="00E63FC4">
        <w:rPr>
          <w:rFonts w:ascii="Aptos" w:hAnsi="Aptos"/>
          <w:sz w:val="24"/>
          <w:szCs w:val="24"/>
        </w:rPr>
        <w:t xml:space="preserve"> que consideram significativas</w:t>
      </w:r>
      <w:r w:rsidR="00614D59">
        <w:rPr>
          <w:rFonts w:ascii="Aptos" w:hAnsi="Aptos"/>
          <w:sz w:val="24"/>
          <w:szCs w:val="24"/>
        </w:rPr>
        <w:t>.</w:t>
      </w:r>
    </w:p>
    <w:p w14:paraId="24D53C18" w14:textId="65873686" w:rsidR="00295B29" w:rsidRDefault="00A728FC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O sentimento</w:t>
      </w:r>
      <w:r w:rsidR="008A33B8">
        <w:rPr>
          <w:rFonts w:ascii="Aptos" w:hAnsi="Aptos"/>
          <w:sz w:val="24"/>
          <w:szCs w:val="24"/>
        </w:rPr>
        <w:t xml:space="preserve"> surge a partir de </w:t>
      </w:r>
      <w:r w:rsidR="00921D1E">
        <w:rPr>
          <w:rFonts w:ascii="Aptos" w:hAnsi="Aptos"/>
          <w:sz w:val="24"/>
          <w:szCs w:val="24"/>
        </w:rPr>
        <w:t>experiências emocionais</w:t>
      </w:r>
      <w:r w:rsidR="00295B29">
        <w:rPr>
          <w:rFonts w:ascii="Aptos" w:hAnsi="Aptos"/>
          <w:sz w:val="24"/>
          <w:szCs w:val="24"/>
        </w:rPr>
        <w:t xml:space="preserve"> conscientes</w:t>
      </w:r>
      <w:r w:rsidR="00921D1E">
        <w:rPr>
          <w:rFonts w:ascii="Aptos" w:hAnsi="Aptos"/>
          <w:sz w:val="24"/>
          <w:szCs w:val="24"/>
        </w:rPr>
        <w:t>, sendo o resultado de uma ou mais emoções combinadas, influenciadas por memórias, crenças e outros fatores</w:t>
      </w:r>
      <w:r w:rsidR="00295B29">
        <w:rPr>
          <w:rFonts w:ascii="Aptos" w:hAnsi="Aptos"/>
          <w:sz w:val="24"/>
          <w:szCs w:val="24"/>
        </w:rPr>
        <w:t>.</w:t>
      </w:r>
    </w:p>
    <w:p w14:paraId="3FD9408E" w14:textId="7393FC60" w:rsidR="008A3919" w:rsidRDefault="00295B29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Já</w:t>
      </w:r>
      <w:r w:rsidR="00F25AE4">
        <w:rPr>
          <w:rFonts w:ascii="Aptos" w:hAnsi="Aptos"/>
          <w:sz w:val="24"/>
          <w:szCs w:val="24"/>
        </w:rPr>
        <w:t xml:space="preserve"> o</w:t>
      </w:r>
      <w:r>
        <w:rPr>
          <w:rFonts w:ascii="Aptos" w:hAnsi="Aptos"/>
          <w:sz w:val="24"/>
          <w:szCs w:val="24"/>
        </w:rPr>
        <w:t xml:space="preserve"> </w:t>
      </w:r>
      <w:r w:rsidR="00A728FC">
        <w:rPr>
          <w:rFonts w:ascii="Aptos" w:hAnsi="Aptos"/>
          <w:sz w:val="24"/>
          <w:szCs w:val="24"/>
        </w:rPr>
        <w:t>humor</w:t>
      </w:r>
      <w:r w:rsidR="00F25AE4">
        <w:rPr>
          <w:rFonts w:ascii="Aptos" w:hAnsi="Aptos"/>
          <w:sz w:val="24"/>
          <w:szCs w:val="24"/>
        </w:rPr>
        <w:t xml:space="preserve"> é definido pela APA como</w:t>
      </w:r>
      <w:r w:rsidR="00C83D7F">
        <w:rPr>
          <w:rFonts w:ascii="Aptos" w:hAnsi="Aptos"/>
          <w:sz w:val="24"/>
          <w:szCs w:val="24"/>
        </w:rPr>
        <w:t xml:space="preserve"> </w:t>
      </w:r>
      <w:r w:rsidR="00A728FC">
        <w:rPr>
          <w:rFonts w:ascii="Aptos" w:hAnsi="Aptos"/>
          <w:sz w:val="24"/>
          <w:szCs w:val="24"/>
        </w:rPr>
        <w:t>“</w:t>
      </w:r>
      <w:r w:rsidR="00C83D7F">
        <w:rPr>
          <w:rFonts w:ascii="Aptos" w:hAnsi="Aptos"/>
          <w:sz w:val="24"/>
          <w:szCs w:val="24"/>
        </w:rPr>
        <w:t>qualquer estado emocional de curta duração, geralmente de baixa intensidade</w:t>
      </w:r>
      <w:r w:rsidR="00A728FC">
        <w:rPr>
          <w:rFonts w:ascii="Aptos" w:hAnsi="Aptos"/>
          <w:sz w:val="24"/>
          <w:szCs w:val="24"/>
        </w:rPr>
        <w:t>”</w:t>
      </w:r>
      <w:r w:rsidR="00D03DC5">
        <w:rPr>
          <w:rFonts w:ascii="Aptos" w:hAnsi="Aptos"/>
          <w:sz w:val="24"/>
          <w:szCs w:val="24"/>
        </w:rPr>
        <w:t xml:space="preserve">. </w:t>
      </w:r>
      <w:r w:rsidR="00F05B80">
        <w:rPr>
          <w:rFonts w:ascii="Aptos" w:hAnsi="Aptos"/>
          <w:sz w:val="24"/>
          <w:szCs w:val="24"/>
        </w:rPr>
        <w:t>Ele se</w:t>
      </w:r>
      <w:r w:rsidR="00D03DC5">
        <w:rPr>
          <w:rFonts w:ascii="Aptos" w:hAnsi="Aptos"/>
          <w:sz w:val="24"/>
          <w:szCs w:val="24"/>
        </w:rPr>
        <w:t xml:space="preserve"> difere da</w:t>
      </w:r>
      <w:r w:rsidR="000E3624">
        <w:rPr>
          <w:rFonts w:ascii="Aptos" w:hAnsi="Aptos"/>
          <w:sz w:val="24"/>
          <w:szCs w:val="24"/>
        </w:rPr>
        <w:t xml:space="preserve"> emoção por não possuir um estímulo específico</w:t>
      </w:r>
      <w:r w:rsidR="00402FAF">
        <w:rPr>
          <w:rFonts w:ascii="Aptos" w:hAnsi="Aptos"/>
          <w:sz w:val="24"/>
          <w:szCs w:val="24"/>
        </w:rPr>
        <w:t xml:space="preserve"> e nem um ponto de início claro.</w:t>
      </w:r>
    </w:p>
    <w:p w14:paraId="4B1FFC95" w14:textId="0726FC3E" w:rsidR="008A3919" w:rsidRDefault="008A3919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As experiências emocionais possuem três componentes: uma experiência subjetiva, uma resposta fisiológica e uma resposta comportamental ou expressiva</w:t>
      </w:r>
      <w:r w:rsidR="00247A79">
        <w:rPr>
          <w:rFonts w:ascii="Aptos" w:hAnsi="Aptos"/>
          <w:sz w:val="24"/>
          <w:szCs w:val="24"/>
        </w:rPr>
        <w:t>.</w:t>
      </w:r>
    </w:p>
    <w:p w14:paraId="1DA87339" w14:textId="24A3AC44" w:rsidR="00247A79" w:rsidRPr="00F05B80" w:rsidRDefault="00247A79">
      <w:pPr>
        <w:rPr>
          <w:rFonts w:ascii="Aptos" w:hAnsi="Aptos"/>
          <w:b/>
          <w:bCs/>
          <w:sz w:val="24"/>
          <w:szCs w:val="24"/>
        </w:rPr>
      </w:pPr>
      <w:r w:rsidRPr="00F05B80">
        <w:rPr>
          <w:rFonts w:ascii="Aptos" w:hAnsi="Aptos"/>
          <w:b/>
          <w:bCs/>
          <w:sz w:val="24"/>
          <w:szCs w:val="24"/>
        </w:rPr>
        <w:t>Experiência</w:t>
      </w:r>
      <w:r w:rsidR="00B01BA8" w:rsidRPr="00F05B80">
        <w:rPr>
          <w:rFonts w:ascii="Aptos" w:hAnsi="Aptos"/>
          <w:b/>
          <w:bCs/>
          <w:sz w:val="24"/>
          <w:szCs w:val="24"/>
        </w:rPr>
        <w:t>s</w:t>
      </w:r>
      <w:r w:rsidRPr="00F05B80">
        <w:rPr>
          <w:rFonts w:ascii="Aptos" w:hAnsi="Aptos"/>
          <w:b/>
          <w:bCs/>
          <w:sz w:val="24"/>
          <w:szCs w:val="24"/>
        </w:rPr>
        <w:t xml:space="preserve"> Subjetiva</w:t>
      </w:r>
      <w:r w:rsidR="00B01BA8" w:rsidRPr="00F05B80">
        <w:rPr>
          <w:rFonts w:ascii="Aptos" w:hAnsi="Aptos"/>
          <w:b/>
          <w:bCs/>
          <w:sz w:val="24"/>
          <w:szCs w:val="24"/>
        </w:rPr>
        <w:t>s</w:t>
      </w:r>
    </w:p>
    <w:p w14:paraId="3CE3F4CC" w14:textId="76F8F505" w:rsidR="00932238" w:rsidRDefault="002A7FD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Todas as </w:t>
      </w:r>
      <w:r w:rsidR="00ED34E6">
        <w:rPr>
          <w:rFonts w:ascii="Aptos" w:hAnsi="Aptos"/>
          <w:sz w:val="24"/>
          <w:szCs w:val="24"/>
        </w:rPr>
        <w:t>emoções</w:t>
      </w:r>
      <w:r>
        <w:rPr>
          <w:rFonts w:ascii="Aptos" w:hAnsi="Aptos"/>
          <w:sz w:val="24"/>
          <w:szCs w:val="24"/>
        </w:rPr>
        <w:t xml:space="preserve"> começam com um</w:t>
      </w:r>
      <w:r w:rsidR="00E15720">
        <w:rPr>
          <w:rFonts w:ascii="Aptos" w:hAnsi="Aptos"/>
          <w:sz w:val="24"/>
          <w:szCs w:val="24"/>
        </w:rPr>
        <w:t>a experiência subjetiva, chamada de estímulo</w:t>
      </w:r>
      <w:r w:rsidR="00B355DB">
        <w:rPr>
          <w:rFonts w:ascii="Aptos" w:hAnsi="Aptos"/>
          <w:sz w:val="24"/>
          <w:szCs w:val="24"/>
        </w:rPr>
        <w:t>.</w:t>
      </w:r>
      <w:r w:rsidR="0095706F">
        <w:rPr>
          <w:rFonts w:ascii="Aptos" w:hAnsi="Aptos"/>
          <w:sz w:val="24"/>
          <w:szCs w:val="24"/>
        </w:rPr>
        <w:t xml:space="preserve"> </w:t>
      </w:r>
      <w:r w:rsidR="00B355DB">
        <w:rPr>
          <w:rFonts w:ascii="Aptos" w:hAnsi="Aptos"/>
          <w:sz w:val="24"/>
          <w:szCs w:val="24"/>
        </w:rPr>
        <w:t>Ou</w:t>
      </w:r>
      <w:r w:rsidR="0095706F">
        <w:rPr>
          <w:rFonts w:ascii="Aptos" w:hAnsi="Aptos"/>
          <w:sz w:val="24"/>
          <w:szCs w:val="24"/>
        </w:rPr>
        <w:t xml:space="preserve"> seja, as emoções</w:t>
      </w:r>
      <w:r w:rsidR="00ED34E6">
        <w:rPr>
          <w:rFonts w:ascii="Aptos" w:hAnsi="Aptos"/>
          <w:sz w:val="24"/>
          <w:szCs w:val="24"/>
        </w:rPr>
        <w:t xml:space="preserve"> básicas</w:t>
      </w:r>
      <w:r w:rsidR="007B0FA3">
        <w:rPr>
          <w:rFonts w:ascii="Aptos" w:hAnsi="Aptos"/>
          <w:sz w:val="24"/>
          <w:szCs w:val="24"/>
        </w:rPr>
        <w:t xml:space="preserve"> podem ser </w:t>
      </w:r>
      <w:r w:rsidR="00B01BA8">
        <w:rPr>
          <w:rFonts w:ascii="Aptos" w:hAnsi="Aptos"/>
          <w:sz w:val="24"/>
          <w:szCs w:val="24"/>
        </w:rPr>
        <w:t>expressas</w:t>
      </w:r>
      <w:r w:rsidR="007B0FA3">
        <w:rPr>
          <w:rFonts w:ascii="Aptos" w:hAnsi="Aptos"/>
          <w:sz w:val="24"/>
          <w:szCs w:val="24"/>
        </w:rPr>
        <w:t xml:space="preserve"> por todos os indivíduos</w:t>
      </w:r>
      <w:r w:rsidR="00B355DB">
        <w:rPr>
          <w:rFonts w:ascii="Aptos" w:hAnsi="Aptos"/>
          <w:sz w:val="24"/>
          <w:szCs w:val="24"/>
        </w:rPr>
        <w:t xml:space="preserve">, </w:t>
      </w:r>
      <w:r w:rsidR="007B0FA3">
        <w:rPr>
          <w:rFonts w:ascii="Aptos" w:hAnsi="Aptos"/>
          <w:sz w:val="24"/>
          <w:szCs w:val="24"/>
        </w:rPr>
        <w:t>independente</w:t>
      </w:r>
      <w:r w:rsidR="0095706F">
        <w:rPr>
          <w:rFonts w:ascii="Aptos" w:hAnsi="Aptos"/>
          <w:sz w:val="24"/>
          <w:szCs w:val="24"/>
        </w:rPr>
        <w:t>mente</w:t>
      </w:r>
      <w:r w:rsidR="007B0FA3">
        <w:rPr>
          <w:rFonts w:ascii="Aptos" w:hAnsi="Aptos"/>
          <w:sz w:val="24"/>
          <w:szCs w:val="24"/>
        </w:rPr>
        <w:t xml:space="preserve"> d</w:t>
      </w:r>
      <w:r w:rsidR="0095706F">
        <w:rPr>
          <w:rFonts w:ascii="Aptos" w:hAnsi="Aptos"/>
          <w:sz w:val="24"/>
          <w:szCs w:val="24"/>
        </w:rPr>
        <w:t xml:space="preserve">a </w:t>
      </w:r>
      <w:r w:rsidR="007B0FA3">
        <w:rPr>
          <w:rFonts w:ascii="Aptos" w:hAnsi="Aptos"/>
          <w:sz w:val="24"/>
          <w:szCs w:val="24"/>
        </w:rPr>
        <w:t>cultura</w:t>
      </w:r>
      <w:r w:rsidR="0095706F">
        <w:rPr>
          <w:rFonts w:ascii="Aptos" w:hAnsi="Aptos"/>
          <w:sz w:val="24"/>
          <w:szCs w:val="24"/>
        </w:rPr>
        <w:t xml:space="preserve"> ou história de vida, </w:t>
      </w:r>
      <w:r w:rsidR="00E539C7" w:rsidRPr="00E539C7">
        <w:rPr>
          <w:rFonts w:ascii="Aptos" w:hAnsi="Aptos"/>
          <w:sz w:val="24"/>
          <w:szCs w:val="24"/>
        </w:rPr>
        <w:t>o que as desencadeia pode ser altamente subjetivo.</w:t>
      </w:r>
    </w:p>
    <w:p w14:paraId="528E5FEC" w14:textId="77777777" w:rsidR="00337788" w:rsidRPr="00F05B80" w:rsidRDefault="00932238">
      <w:pPr>
        <w:rPr>
          <w:rFonts w:ascii="Aptos" w:hAnsi="Aptos"/>
          <w:b/>
          <w:bCs/>
          <w:sz w:val="24"/>
          <w:szCs w:val="24"/>
        </w:rPr>
      </w:pPr>
      <w:r w:rsidRPr="00F05B80">
        <w:rPr>
          <w:rFonts w:ascii="Aptos" w:hAnsi="Aptos"/>
          <w:b/>
          <w:bCs/>
          <w:sz w:val="24"/>
          <w:szCs w:val="24"/>
        </w:rPr>
        <w:t>Respostas Fisiológicas</w:t>
      </w:r>
    </w:p>
    <w:p w14:paraId="1CDB4B8D" w14:textId="54E1750D" w:rsidR="00CB4C5E" w:rsidRDefault="00337788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 resposta fisiológica</w:t>
      </w:r>
      <w:r w:rsidR="00A3285A">
        <w:rPr>
          <w:rFonts w:ascii="Aptos" w:hAnsi="Aptos"/>
          <w:sz w:val="24"/>
          <w:szCs w:val="24"/>
        </w:rPr>
        <w:t xml:space="preserve"> </w:t>
      </w:r>
      <w:r w:rsidR="00433799">
        <w:rPr>
          <w:rFonts w:ascii="Aptos" w:hAnsi="Aptos"/>
          <w:sz w:val="24"/>
          <w:szCs w:val="24"/>
        </w:rPr>
        <w:t>é o</w:t>
      </w:r>
      <w:r w:rsidR="003374E1">
        <w:rPr>
          <w:rFonts w:ascii="Aptos" w:hAnsi="Aptos"/>
          <w:sz w:val="24"/>
          <w:szCs w:val="24"/>
        </w:rPr>
        <w:t xml:space="preserve"> resultado da reação do sistema nervoso</w:t>
      </w:r>
      <w:r w:rsidR="008F2A1A">
        <w:rPr>
          <w:rFonts w:ascii="Aptos" w:hAnsi="Aptos"/>
          <w:sz w:val="24"/>
          <w:szCs w:val="24"/>
        </w:rPr>
        <w:t xml:space="preserve"> em relação a emoção </w:t>
      </w:r>
      <w:r w:rsidR="00D44080">
        <w:rPr>
          <w:rFonts w:ascii="Aptos" w:hAnsi="Aptos"/>
          <w:sz w:val="24"/>
          <w:szCs w:val="24"/>
        </w:rPr>
        <w:t>vivenciada</w:t>
      </w:r>
      <w:r w:rsidR="008F2A1A">
        <w:rPr>
          <w:rFonts w:ascii="Aptos" w:hAnsi="Aptos"/>
          <w:sz w:val="24"/>
          <w:szCs w:val="24"/>
        </w:rPr>
        <w:t>. O sistema nervoso autônomo</w:t>
      </w:r>
      <w:r w:rsidR="00F5794F">
        <w:rPr>
          <w:rFonts w:ascii="Aptos" w:hAnsi="Aptos"/>
          <w:sz w:val="24"/>
          <w:szCs w:val="24"/>
        </w:rPr>
        <w:t xml:space="preserve">, composto por </w:t>
      </w:r>
      <w:r w:rsidR="009B1E2A">
        <w:rPr>
          <w:rFonts w:ascii="Aptos" w:hAnsi="Aptos"/>
          <w:sz w:val="24"/>
          <w:szCs w:val="24"/>
        </w:rPr>
        <w:t xml:space="preserve">uma rede de nervos e estruturas distribuídas </w:t>
      </w:r>
      <w:r w:rsidR="00D44080">
        <w:rPr>
          <w:rFonts w:ascii="Aptos" w:hAnsi="Aptos"/>
          <w:sz w:val="24"/>
          <w:szCs w:val="24"/>
        </w:rPr>
        <w:t>por todo o</w:t>
      </w:r>
      <w:r w:rsidR="009B1E2A">
        <w:rPr>
          <w:rFonts w:ascii="Aptos" w:hAnsi="Aptos"/>
          <w:sz w:val="24"/>
          <w:szCs w:val="24"/>
        </w:rPr>
        <w:t xml:space="preserve"> corpo, </w:t>
      </w:r>
      <w:r w:rsidR="008F2A1A">
        <w:rPr>
          <w:rFonts w:ascii="Aptos" w:hAnsi="Aptos"/>
          <w:sz w:val="24"/>
          <w:szCs w:val="24"/>
        </w:rPr>
        <w:t xml:space="preserve">controla </w:t>
      </w:r>
      <w:r w:rsidR="00B640F1">
        <w:rPr>
          <w:rFonts w:ascii="Aptos" w:hAnsi="Aptos"/>
          <w:sz w:val="24"/>
          <w:szCs w:val="24"/>
        </w:rPr>
        <w:t>as</w:t>
      </w:r>
      <w:r w:rsidR="008F2A1A">
        <w:rPr>
          <w:rFonts w:ascii="Aptos" w:hAnsi="Aptos"/>
          <w:sz w:val="24"/>
          <w:szCs w:val="24"/>
        </w:rPr>
        <w:t xml:space="preserve"> respostas corporais involuntárias e regula nossa reação de luta ou </w:t>
      </w:r>
      <w:r w:rsidR="003C0D96">
        <w:rPr>
          <w:rFonts w:ascii="Aptos" w:hAnsi="Aptos"/>
          <w:sz w:val="24"/>
          <w:szCs w:val="24"/>
        </w:rPr>
        <w:t xml:space="preserve">fuga. De acordo com muitos psicólogos, </w:t>
      </w:r>
      <w:r w:rsidR="00CB4C5E">
        <w:rPr>
          <w:rFonts w:ascii="Aptos" w:hAnsi="Aptos"/>
          <w:sz w:val="24"/>
          <w:szCs w:val="24"/>
        </w:rPr>
        <w:t xml:space="preserve">provavelmente </w:t>
      </w:r>
      <w:r w:rsidR="00EB72E2">
        <w:rPr>
          <w:rFonts w:ascii="Aptos" w:hAnsi="Aptos"/>
          <w:sz w:val="24"/>
          <w:szCs w:val="24"/>
        </w:rPr>
        <w:t>esta foi a forma</w:t>
      </w:r>
      <w:r w:rsidR="00CB4C5E">
        <w:rPr>
          <w:rFonts w:ascii="Aptos" w:hAnsi="Aptos"/>
          <w:sz w:val="24"/>
          <w:szCs w:val="24"/>
        </w:rPr>
        <w:t xml:space="preserve"> como as emoções ajudaram na nossa evolução e sobrevivência ao longo da história.</w:t>
      </w:r>
    </w:p>
    <w:p w14:paraId="64606828" w14:textId="2503E8D6" w:rsidR="00BD56E3" w:rsidRPr="00E539C7" w:rsidRDefault="00BD56E3">
      <w:pPr>
        <w:rPr>
          <w:rFonts w:ascii="Aptos" w:hAnsi="Aptos"/>
          <w:b/>
          <w:bCs/>
          <w:sz w:val="24"/>
          <w:szCs w:val="24"/>
        </w:rPr>
      </w:pPr>
      <w:r w:rsidRPr="00E539C7">
        <w:rPr>
          <w:rFonts w:ascii="Aptos" w:hAnsi="Aptos"/>
          <w:b/>
          <w:bCs/>
          <w:sz w:val="24"/>
          <w:szCs w:val="24"/>
        </w:rPr>
        <w:t>Respostas Comportamentais</w:t>
      </w:r>
    </w:p>
    <w:p w14:paraId="2CA78FB8" w14:textId="1E9A471F" w:rsidR="00BD56E3" w:rsidRDefault="00C9210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A resposta comportamental é como </w:t>
      </w:r>
      <w:r w:rsidR="00624671">
        <w:rPr>
          <w:rFonts w:ascii="Aptos" w:hAnsi="Aptos"/>
          <w:sz w:val="24"/>
          <w:szCs w:val="24"/>
        </w:rPr>
        <w:t xml:space="preserve">as emoções são </w:t>
      </w:r>
      <w:r w:rsidR="007F3F3B">
        <w:rPr>
          <w:rFonts w:ascii="Aptos" w:hAnsi="Aptos"/>
          <w:sz w:val="24"/>
          <w:szCs w:val="24"/>
        </w:rPr>
        <w:t>expressas</w:t>
      </w:r>
      <w:r w:rsidR="007236F4">
        <w:rPr>
          <w:rFonts w:ascii="Aptos" w:hAnsi="Aptos"/>
          <w:sz w:val="24"/>
          <w:szCs w:val="24"/>
        </w:rPr>
        <w:t>, podem</w:t>
      </w:r>
      <w:r w:rsidR="00CE262F">
        <w:rPr>
          <w:rFonts w:ascii="Aptos" w:hAnsi="Aptos"/>
          <w:sz w:val="24"/>
          <w:szCs w:val="24"/>
        </w:rPr>
        <w:t xml:space="preserve"> incluir um sorriso, uma careta, </w:t>
      </w:r>
      <w:r w:rsidR="007236F4">
        <w:rPr>
          <w:rFonts w:ascii="Aptos" w:hAnsi="Aptos"/>
          <w:sz w:val="24"/>
          <w:szCs w:val="24"/>
        </w:rPr>
        <w:t xml:space="preserve">um suspiro, entre outras reações, </w:t>
      </w:r>
      <w:r w:rsidR="0041013C">
        <w:rPr>
          <w:rFonts w:ascii="Aptos" w:hAnsi="Aptos"/>
          <w:sz w:val="24"/>
          <w:szCs w:val="24"/>
        </w:rPr>
        <w:t>dependendo das normas sociais e da personalidade de cada indivíduo.</w:t>
      </w:r>
    </w:p>
    <w:p w14:paraId="6F2620E0" w14:textId="0118CBC0" w:rsidR="0041013C" w:rsidRDefault="006D1627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Embora diversas pesquisas apontem que muitas expressões faciais são universais, normas socioculturais e experiências individuais influenciam significativamente</w:t>
      </w:r>
      <w:r w:rsidR="002971FB">
        <w:rPr>
          <w:rFonts w:ascii="Aptos" w:hAnsi="Aptos"/>
          <w:sz w:val="24"/>
          <w:szCs w:val="24"/>
        </w:rPr>
        <w:t xml:space="preserve"> </w:t>
      </w:r>
      <w:r w:rsidR="00CC6F31">
        <w:rPr>
          <w:rFonts w:ascii="Aptos" w:hAnsi="Aptos"/>
          <w:sz w:val="24"/>
          <w:szCs w:val="24"/>
        </w:rPr>
        <w:t xml:space="preserve">nas </w:t>
      </w:r>
      <w:r w:rsidR="002971FB">
        <w:rPr>
          <w:rFonts w:ascii="Aptos" w:hAnsi="Aptos"/>
          <w:sz w:val="24"/>
          <w:szCs w:val="24"/>
        </w:rPr>
        <w:t>respostas comportamentais.</w:t>
      </w:r>
    </w:p>
    <w:p w14:paraId="636757B1" w14:textId="5668E572" w:rsidR="00177ACD" w:rsidRPr="00C571FD" w:rsidRDefault="00865EF5">
      <w:pPr>
        <w:rPr>
          <w:rFonts w:ascii="Aptos" w:hAnsi="Aptos"/>
          <w:sz w:val="24"/>
          <w:szCs w:val="24"/>
        </w:rPr>
      </w:pPr>
      <w:r w:rsidRPr="00865EF5">
        <w:rPr>
          <w:rFonts w:ascii="Aptos" w:hAnsi="Aptos"/>
          <w:sz w:val="24"/>
          <w:szCs w:val="24"/>
        </w:rPr>
        <w:t xml:space="preserve">De acordo com um estudo publicado no </w:t>
      </w:r>
      <w:proofErr w:type="spellStart"/>
      <w:r w:rsidRPr="00865EF5">
        <w:rPr>
          <w:rFonts w:ascii="Aptos" w:hAnsi="Aptos"/>
          <w:i/>
          <w:iCs/>
          <w:sz w:val="24"/>
          <w:szCs w:val="24"/>
        </w:rPr>
        <w:t>Journal</w:t>
      </w:r>
      <w:proofErr w:type="spellEnd"/>
      <w:r w:rsidRPr="00865EF5">
        <w:rPr>
          <w:rFonts w:ascii="Aptos" w:hAnsi="Aptos"/>
          <w:i/>
          <w:iCs/>
          <w:sz w:val="24"/>
          <w:szCs w:val="24"/>
        </w:rPr>
        <w:t xml:space="preserve"> </w:t>
      </w:r>
      <w:proofErr w:type="spellStart"/>
      <w:r w:rsidRPr="00865EF5">
        <w:rPr>
          <w:rFonts w:ascii="Aptos" w:hAnsi="Aptos"/>
          <w:i/>
          <w:iCs/>
          <w:sz w:val="24"/>
          <w:szCs w:val="24"/>
        </w:rPr>
        <w:t>of</w:t>
      </w:r>
      <w:proofErr w:type="spellEnd"/>
      <w:r w:rsidRPr="00865EF5">
        <w:rPr>
          <w:rFonts w:ascii="Aptos" w:hAnsi="Aptos"/>
          <w:i/>
          <w:iCs/>
          <w:sz w:val="24"/>
          <w:szCs w:val="24"/>
        </w:rPr>
        <w:t xml:space="preserve"> Abnormal </w:t>
      </w:r>
      <w:proofErr w:type="spellStart"/>
      <w:r w:rsidRPr="00865EF5">
        <w:rPr>
          <w:rFonts w:ascii="Aptos" w:hAnsi="Aptos"/>
          <w:i/>
          <w:iCs/>
          <w:sz w:val="24"/>
          <w:szCs w:val="24"/>
        </w:rPr>
        <w:t>Psychology</w:t>
      </w:r>
      <w:proofErr w:type="spellEnd"/>
      <w:r w:rsidRPr="00865EF5">
        <w:rPr>
          <w:rFonts w:ascii="Aptos" w:hAnsi="Aptos"/>
          <w:sz w:val="24"/>
          <w:szCs w:val="24"/>
        </w:rPr>
        <w:t xml:space="preserve">, expressar respostas comportamentais aos estímulos — sejam eles positivos ou negativos — é mais benéfico para a saúde geral do que </w:t>
      </w:r>
      <w:r w:rsidR="006C445D">
        <w:rPr>
          <w:rFonts w:ascii="Aptos" w:hAnsi="Aptos"/>
          <w:sz w:val="24"/>
          <w:szCs w:val="24"/>
        </w:rPr>
        <w:t>os reprimir</w:t>
      </w:r>
      <w:r w:rsidRPr="00865EF5">
        <w:rPr>
          <w:rFonts w:ascii="Aptos" w:hAnsi="Aptos"/>
          <w:sz w:val="24"/>
          <w:szCs w:val="24"/>
        </w:rPr>
        <w:t xml:space="preserve"> (GROSS; LEVENSON, 1997).</w:t>
      </w:r>
      <w:r w:rsidR="00D8003B" w:rsidRPr="00243EC4">
        <w:rPr>
          <w:rFonts w:ascii="Aptos" w:hAnsi="Aptos"/>
        </w:rPr>
        <w:br w:type="page"/>
      </w:r>
    </w:p>
    <w:p w14:paraId="399B6E82" w14:textId="28B98046" w:rsidR="00177ACD" w:rsidRPr="00243EC4" w:rsidRDefault="00177ACD" w:rsidP="00177ACD">
      <w:pPr>
        <w:pStyle w:val="Ttulo1"/>
        <w:rPr>
          <w:rFonts w:ascii="Aptos" w:hAnsi="Aptos"/>
        </w:rPr>
      </w:pPr>
      <w:r w:rsidRPr="00243EC4">
        <w:rPr>
          <w:rFonts w:ascii="Aptos" w:hAnsi="Aptos"/>
        </w:rPr>
        <w:lastRenderedPageBreak/>
        <w:t>Roda d</w:t>
      </w:r>
      <w:r w:rsidR="008D18A8">
        <w:rPr>
          <w:rFonts w:ascii="Aptos" w:hAnsi="Aptos"/>
        </w:rPr>
        <w:t>as</w:t>
      </w:r>
      <w:r w:rsidRPr="00243EC4">
        <w:rPr>
          <w:rFonts w:ascii="Aptos" w:hAnsi="Aptos"/>
        </w:rPr>
        <w:t xml:space="preserve"> Emoções</w:t>
      </w:r>
    </w:p>
    <w:p w14:paraId="16B9878E" w14:textId="572FA3E1" w:rsidR="00D8003B" w:rsidRPr="00243EC4" w:rsidRDefault="00E43D0A">
      <w:pPr>
        <w:rPr>
          <w:rFonts w:ascii="Aptos" w:hAnsi="Aptos"/>
        </w:rPr>
      </w:pPr>
      <w:r>
        <w:rPr>
          <w:rFonts w:ascii="Aptos" w:hAnsi="Aptos"/>
          <w:sz w:val="24"/>
          <w:szCs w:val="24"/>
        </w:rPr>
        <w:t xml:space="preserve">Em 1980, </w:t>
      </w:r>
      <w:r w:rsidR="00144BC5">
        <w:rPr>
          <w:rFonts w:ascii="Aptos" w:hAnsi="Aptos"/>
          <w:sz w:val="24"/>
          <w:szCs w:val="24"/>
        </w:rPr>
        <w:t>o</w:t>
      </w:r>
      <w:r w:rsidR="005D71E3">
        <w:rPr>
          <w:rFonts w:ascii="Aptos" w:hAnsi="Aptos"/>
          <w:sz w:val="24"/>
          <w:szCs w:val="24"/>
        </w:rPr>
        <w:t xml:space="preserve"> </w:t>
      </w:r>
      <w:r w:rsidR="00144BC5">
        <w:rPr>
          <w:rFonts w:ascii="Aptos" w:hAnsi="Aptos"/>
          <w:sz w:val="24"/>
          <w:szCs w:val="24"/>
        </w:rPr>
        <w:t>psicólogo</w:t>
      </w:r>
      <w:r w:rsidR="005A597B">
        <w:rPr>
          <w:rFonts w:ascii="Aptos" w:hAnsi="Aptos"/>
          <w:sz w:val="24"/>
          <w:szCs w:val="24"/>
        </w:rPr>
        <w:t xml:space="preserve"> e professor</w:t>
      </w:r>
      <w:r w:rsidR="00144BC5">
        <w:rPr>
          <w:rFonts w:ascii="Aptos" w:hAnsi="Aptos"/>
          <w:sz w:val="24"/>
          <w:szCs w:val="24"/>
        </w:rPr>
        <w:t xml:space="preserve"> </w:t>
      </w:r>
      <w:r w:rsidR="003B50C6">
        <w:rPr>
          <w:rFonts w:ascii="Aptos" w:hAnsi="Aptos"/>
          <w:sz w:val="24"/>
          <w:szCs w:val="24"/>
        </w:rPr>
        <w:t xml:space="preserve">norte-americano Robert </w:t>
      </w:r>
      <w:proofErr w:type="spellStart"/>
      <w:r w:rsidR="003B50C6">
        <w:rPr>
          <w:rFonts w:ascii="Aptos" w:hAnsi="Aptos"/>
          <w:sz w:val="24"/>
          <w:szCs w:val="24"/>
        </w:rPr>
        <w:t>Plutchik</w:t>
      </w:r>
      <w:proofErr w:type="spellEnd"/>
      <w:r w:rsidR="00177324">
        <w:rPr>
          <w:rFonts w:ascii="Aptos" w:hAnsi="Aptos"/>
          <w:sz w:val="24"/>
          <w:szCs w:val="24"/>
        </w:rPr>
        <w:t xml:space="preserve"> desenvolveu </w:t>
      </w:r>
      <w:r w:rsidR="00733160">
        <w:rPr>
          <w:rFonts w:ascii="Aptos" w:hAnsi="Aptos"/>
          <w:sz w:val="24"/>
          <w:szCs w:val="24"/>
        </w:rPr>
        <w:t xml:space="preserve">uma teoria das emoções </w:t>
      </w:r>
      <w:r w:rsidR="00C72D87">
        <w:rPr>
          <w:rFonts w:ascii="Aptos" w:hAnsi="Aptos"/>
          <w:sz w:val="24"/>
          <w:szCs w:val="24"/>
        </w:rPr>
        <w:t>do qu</w:t>
      </w:r>
      <w:r w:rsidR="001829B2">
        <w:rPr>
          <w:rFonts w:ascii="Aptos" w:hAnsi="Aptos"/>
          <w:sz w:val="24"/>
          <w:szCs w:val="24"/>
        </w:rPr>
        <w:t xml:space="preserve">al criou um recurso gráfico para </w:t>
      </w:r>
      <w:r w:rsidR="00E14861">
        <w:rPr>
          <w:rFonts w:ascii="Aptos" w:hAnsi="Aptos"/>
          <w:sz w:val="24"/>
          <w:szCs w:val="24"/>
        </w:rPr>
        <w:t>representá-la</w:t>
      </w:r>
      <w:r w:rsidR="001829B2">
        <w:rPr>
          <w:rFonts w:ascii="Aptos" w:hAnsi="Aptos"/>
          <w:sz w:val="24"/>
          <w:szCs w:val="24"/>
        </w:rPr>
        <w:t xml:space="preserve"> chamada de</w:t>
      </w:r>
      <w:r w:rsidR="001E1861">
        <w:rPr>
          <w:rFonts w:ascii="Aptos" w:hAnsi="Aptos"/>
          <w:sz w:val="24"/>
          <w:szCs w:val="24"/>
        </w:rPr>
        <w:t xml:space="preserve"> “Wheel </w:t>
      </w:r>
      <w:proofErr w:type="spellStart"/>
      <w:r w:rsidR="001E1861">
        <w:rPr>
          <w:rFonts w:ascii="Aptos" w:hAnsi="Aptos"/>
          <w:sz w:val="24"/>
          <w:szCs w:val="24"/>
        </w:rPr>
        <w:t>Of</w:t>
      </w:r>
      <w:proofErr w:type="spellEnd"/>
      <w:r w:rsidR="001E1861">
        <w:rPr>
          <w:rFonts w:ascii="Aptos" w:hAnsi="Aptos"/>
          <w:sz w:val="24"/>
          <w:szCs w:val="24"/>
        </w:rPr>
        <w:t xml:space="preserve"> </w:t>
      </w:r>
      <w:proofErr w:type="spellStart"/>
      <w:r w:rsidR="001E1861">
        <w:rPr>
          <w:rFonts w:ascii="Aptos" w:hAnsi="Aptos"/>
          <w:sz w:val="24"/>
          <w:szCs w:val="24"/>
        </w:rPr>
        <w:t>Emotions</w:t>
      </w:r>
      <w:proofErr w:type="spellEnd"/>
      <w:r w:rsidR="001E1861">
        <w:rPr>
          <w:rFonts w:ascii="Aptos" w:hAnsi="Aptos"/>
          <w:sz w:val="24"/>
          <w:szCs w:val="24"/>
        </w:rPr>
        <w:t>”, em português</w:t>
      </w:r>
      <w:r w:rsidR="001829B2">
        <w:rPr>
          <w:rFonts w:ascii="Aptos" w:hAnsi="Aptos"/>
          <w:sz w:val="24"/>
          <w:szCs w:val="24"/>
        </w:rPr>
        <w:t>,</w:t>
      </w:r>
      <w:r w:rsidR="001E1861">
        <w:rPr>
          <w:rFonts w:ascii="Aptos" w:hAnsi="Aptos"/>
          <w:sz w:val="24"/>
          <w:szCs w:val="24"/>
        </w:rPr>
        <w:t xml:space="preserve"> Roda das Emoções</w:t>
      </w:r>
      <w:r w:rsidR="00E14861">
        <w:rPr>
          <w:rFonts w:ascii="Aptos" w:hAnsi="Aptos"/>
          <w:sz w:val="24"/>
          <w:szCs w:val="24"/>
        </w:rPr>
        <w:t>.</w:t>
      </w:r>
      <w:r w:rsidR="00177ACD">
        <w:rPr>
          <w:rFonts w:ascii="Aptos" w:hAnsi="Aptos"/>
        </w:rPr>
        <w:br w:type="page"/>
      </w:r>
    </w:p>
    <w:p w14:paraId="5FF4D36F" w14:textId="1F9B9820" w:rsidR="00D8003B" w:rsidRPr="00243EC4" w:rsidRDefault="00EF13D8" w:rsidP="00D8003B">
      <w:pPr>
        <w:pStyle w:val="Ttulo1"/>
        <w:rPr>
          <w:rFonts w:ascii="Aptos" w:hAnsi="Aptos"/>
        </w:rPr>
      </w:pPr>
      <w:r>
        <w:rPr>
          <w:rFonts w:ascii="Aptos" w:hAnsi="Aptos"/>
        </w:rPr>
        <w:lastRenderedPageBreak/>
        <w:t>Relevância</w:t>
      </w:r>
    </w:p>
    <w:p w14:paraId="5E001C94" w14:textId="77777777" w:rsidR="00D8003B" w:rsidRPr="00243EC4" w:rsidRDefault="00D8003B">
      <w:pPr>
        <w:rPr>
          <w:rFonts w:ascii="Aptos" w:eastAsiaTheme="majorEastAsia" w:hAnsi="Aptos" w:cstheme="majorBidi"/>
          <w:b/>
          <w:bCs/>
          <w:smallCaps/>
          <w:sz w:val="36"/>
          <w:szCs w:val="36"/>
        </w:rPr>
      </w:pPr>
      <w:r w:rsidRPr="00243EC4">
        <w:rPr>
          <w:rFonts w:ascii="Aptos" w:hAnsi="Aptos"/>
        </w:rPr>
        <w:br w:type="page"/>
      </w:r>
    </w:p>
    <w:p w14:paraId="70BAD234" w14:textId="279317D9" w:rsidR="00D8003B" w:rsidRPr="00243EC4" w:rsidRDefault="00D8003B" w:rsidP="00D8003B">
      <w:pPr>
        <w:pStyle w:val="Ttulo1"/>
        <w:rPr>
          <w:rFonts w:ascii="Aptos" w:hAnsi="Aptos"/>
        </w:rPr>
      </w:pPr>
      <w:r w:rsidRPr="00243EC4">
        <w:rPr>
          <w:rFonts w:ascii="Aptos" w:hAnsi="Aptos"/>
        </w:rPr>
        <w:lastRenderedPageBreak/>
        <w:t>Objetivo</w:t>
      </w:r>
    </w:p>
    <w:p w14:paraId="2D6AD2A2" w14:textId="77777777" w:rsidR="00D8003B" w:rsidRPr="00243EC4" w:rsidRDefault="00D8003B">
      <w:pPr>
        <w:rPr>
          <w:rFonts w:ascii="Aptos" w:hAnsi="Aptos"/>
        </w:rPr>
      </w:pPr>
    </w:p>
    <w:p w14:paraId="2D7DE349" w14:textId="77777777" w:rsidR="00D8003B" w:rsidRPr="00243EC4" w:rsidRDefault="00D8003B">
      <w:pPr>
        <w:rPr>
          <w:rFonts w:ascii="Aptos" w:hAnsi="Aptos"/>
        </w:rPr>
      </w:pPr>
    </w:p>
    <w:p w14:paraId="7E96CA32" w14:textId="77777777" w:rsidR="00D8003B" w:rsidRPr="00243EC4" w:rsidRDefault="00D8003B">
      <w:pPr>
        <w:rPr>
          <w:rFonts w:ascii="Aptos" w:hAnsi="Aptos"/>
        </w:rPr>
      </w:pPr>
    </w:p>
    <w:p w14:paraId="69EF8615" w14:textId="77777777" w:rsidR="00D8003B" w:rsidRPr="00243EC4" w:rsidRDefault="00D8003B">
      <w:pPr>
        <w:rPr>
          <w:rFonts w:ascii="Aptos" w:hAnsi="Aptos"/>
        </w:rPr>
      </w:pPr>
    </w:p>
    <w:p w14:paraId="509DBA09" w14:textId="77777777" w:rsidR="00D8003B" w:rsidRPr="00243EC4" w:rsidRDefault="00D8003B">
      <w:pPr>
        <w:rPr>
          <w:rFonts w:ascii="Aptos" w:hAnsi="Aptos"/>
        </w:rPr>
      </w:pPr>
    </w:p>
    <w:p w14:paraId="1064844B" w14:textId="77777777" w:rsidR="00D8003B" w:rsidRPr="00243EC4" w:rsidRDefault="00D8003B">
      <w:pPr>
        <w:rPr>
          <w:rFonts w:ascii="Aptos" w:hAnsi="Aptos"/>
        </w:rPr>
      </w:pPr>
    </w:p>
    <w:p w14:paraId="12390F1B" w14:textId="77777777" w:rsidR="00D8003B" w:rsidRPr="00243EC4" w:rsidRDefault="00D8003B">
      <w:pPr>
        <w:rPr>
          <w:rFonts w:ascii="Aptos" w:hAnsi="Aptos"/>
        </w:rPr>
      </w:pPr>
    </w:p>
    <w:p w14:paraId="0BBA73F4" w14:textId="77777777" w:rsidR="00D8003B" w:rsidRPr="00243EC4" w:rsidRDefault="00D8003B">
      <w:pPr>
        <w:rPr>
          <w:rFonts w:ascii="Aptos" w:hAnsi="Aptos"/>
        </w:rPr>
      </w:pPr>
    </w:p>
    <w:p w14:paraId="77D872DB" w14:textId="77777777" w:rsidR="00D8003B" w:rsidRPr="00243EC4" w:rsidRDefault="00D8003B">
      <w:pPr>
        <w:rPr>
          <w:rFonts w:ascii="Aptos" w:hAnsi="Aptos"/>
        </w:rPr>
      </w:pPr>
    </w:p>
    <w:p w14:paraId="3AFBB6E6" w14:textId="77777777" w:rsidR="00D8003B" w:rsidRPr="00243EC4" w:rsidRDefault="00D8003B">
      <w:pPr>
        <w:rPr>
          <w:rFonts w:ascii="Aptos" w:hAnsi="Aptos"/>
        </w:rPr>
      </w:pPr>
    </w:p>
    <w:p w14:paraId="21B336EC" w14:textId="0545FEC6" w:rsidR="00D8003B" w:rsidRPr="00243EC4" w:rsidRDefault="00D8003B">
      <w:pPr>
        <w:rPr>
          <w:rFonts w:ascii="Aptos" w:hAnsi="Aptos"/>
        </w:rPr>
      </w:pPr>
    </w:p>
    <w:p w14:paraId="6E2192F1" w14:textId="77777777" w:rsidR="00D8003B" w:rsidRPr="00243EC4" w:rsidRDefault="00D8003B">
      <w:pPr>
        <w:rPr>
          <w:rFonts w:ascii="Aptos" w:hAnsi="Aptos"/>
        </w:rPr>
      </w:pPr>
    </w:p>
    <w:p w14:paraId="743E76D3" w14:textId="77777777" w:rsidR="00D8003B" w:rsidRPr="00243EC4" w:rsidRDefault="00D8003B">
      <w:pPr>
        <w:rPr>
          <w:rFonts w:ascii="Aptos" w:hAnsi="Aptos"/>
        </w:rPr>
      </w:pPr>
    </w:p>
    <w:p w14:paraId="04AF5E84" w14:textId="77777777" w:rsidR="00D8003B" w:rsidRPr="00243EC4" w:rsidRDefault="00D8003B">
      <w:pPr>
        <w:rPr>
          <w:rFonts w:ascii="Aptos" w:hAnsi="Aptos"/>
        </w:rPr>
      </w:pPr>
    </w:p>
    <w:p w14:paraId="0FCCEFF0" w14:textId="77777777" w:rsidR="00D8003B" w:rsidRPr="00243EC4" w:rsidRDefault="00D8003B">
      <w:pPr>
        <w:rPr>
          <w:rFonts w:ascii="Aptos" w:hAnsi="Aptos"/>
        </w:rPr>
      </w:pPr>
    </w:p>
    <w:p w14:paraId="3CAC7A70" w14:textId="77777777" w:rsidR="00D8003B" w:rsidRPr="00243EC4" w:rsidRDefault="00D8003B">
      <w:pPr>
        <w:rPr>
          <w:rFonts w:ascii="Aptos" w:hAnsi="Aptos"/>
        </w:rPr>
      </w:pPr>
    </w:p>
    <w:p w14:paraId="56F678AD" w14:textId="77777777" w:rsidR="00D8003B" w:rsidRPr="00243EC4" w:rsidRDefault="00D8003B">
      <w:pPr>
        <w:rPr>
          <w:rFonts w:ascii="Aptos" w:hAnsi="Aptos"/>
        </w:rPr>
      </w:pPr>
    </w:p>
    <w:p w14:paraId="00C8AB96" w14:textId="77777777" w:rsidR="00D8003B" w:rsidRPr="00243EC4" w:rsidRDefault="00D8003B">
      <w:pPr>
        <w:rPr>
          <w:rFonts w:ascii="Aptos" w:hAnsi="Aptos"/>
        </w:rPr>
      </w:pPr>
    </w:p>
    <w:p w14:paraId="0871B7E6" w14:textId="77777777" w:rsidR="00D8003B" w:rsidRPr="00243EC4" w:rsidRDefault="00D8003B">
      <w:pPr>
        <w:rPr>
          <w:rFonts w:ascii="Aptos" w:hAnsi="Aptos"/>
        </w:rPr>
      </w:pPr>
    </w:p>
    <w:p w14:paraId="1C3C6864" w14:textId="77777777" w:rsidR="00D8003B" w:rsidRPr="00243EC4" w:rsidRDefault="00D8003B">
      <w:pPr>
        <w:rPr>
          <w:rFonts w:ascii="Aptos" w:hAnsi="Aptos"/>
        </w:rPr>
      </w:pPr>
    </w:p>
    <w:p w14:paraId="70A42AD0" w14:textId="77777777" w:rsidR="00D8003B" w:rsidRPr="00243EC4" w:rsidRDefault="00D8003B">
      <w:pPr>
        <w:rPr>
          <w:rFonts w:ascii="Aptos" w:hAnsi="Aptos"/>
        </w:rPr>
      </w:pPr>
    </w:p>
    <w:p w14:paraId="02C0E70E" w14:textId="77777777" w:rsidR="00D8003B" w:rsidRPr="00243EC4" w:rsidRDefault="00D8003B">
      <w:pPr>
        <w:rPr>
          <w:rFonts w:ascii="Aptos" w:hAnsi="Aptos"/>
        </w:rPr>
      </w:pPr>
    </w:p>
    <w:p w14:paraId="0E1B88E1" w14:textId="77777777" w:rsidR="00D8003B" w:rsidRPr="00243EC4" w:rsidRDefault="00D8003B">
      <w:pPr>
        <w:rPr>
          <w:rFonts w:ascii="Aptos" w:hAnsi="Aptos"/>
        </w:rPr>
      </w:pPr>
    </w:p>
    <w:p w14:paraId="3EA8AD57" w14:textId="77777777" w:rsidR="00D8003B" w:rsidRPr="00243EC4" w:rsidRDefault="00D8003B">
      <w:pPr>
        <w:rPr>
          <w:rFonts w:ascii="Aptos" w:hAnsi="Aptos"/>
        </w:rPr>
      </w:pPr>
    </w:p>
    <w:p w14:paraId="19D5E247" w14:textId="77777777" w:rsidR="00D8003B" w:rsidRPr="00243EC4" w:rsidRDefault="00D8003B">
      <w:pPr>
        <w:rPr>
          <w:rFonts w:ascii="Aptos" w:hAnsi="Aptos"/>
        </w:rPr>
      </w:pPr>
    </w:p>
    <w:p w14:paraId="3866B430" w14:textId="77777777" w:rsidR="00D8003B" w:rsidRPr="00243EC4" w:rsidRDefault="00D8003B">
      <w:pPr>
        <w:rPr>
          <w:rFonts w:ascii="Aptos" w:hAnsi="Aptos"/>
        </w:rPr>
      </w:pPr>
    </w:p>
    <w:p w14:paraId="50CE1C61" w14:textId="77777777" w:rsidR="00D8003B" w:rsidRPr="00243EC4" w:rsidRDefault="00D8003B">
      <w:pPr>
        <w:rPr>
          <w:rFonts w:ascii="Aptos" w:eastAsiaTheme="majorEastAsia" w:hAnsi="Aptos" w:cstheme="majorBidi"/>
          <w:b/>
          <w:bCs/>
          <w:smallCaps/>
          <w:sz w:val="36"/>
          <w:szCs w:val="36"/>
        </w:rPr>
      </w:pPr>
    </w:p>
    <w:p w14:paraId="0E23A376" w14:textId="77777777" w:rsidR="00D8003B" w:rsidRPr="00243EC4" w:rsidRDefault="00D8003B" w:rsidP="00D8003B">
      <w:pPr>
        <w:pStyle w:val="Ttulo1"/>
        <w:rPr>
          <w:rFonts w:ascii="Aptos" w:hAnsi="Aptos"/>
        </w:rPr>
      </w:pPr>
      <w:r w:rsidRPr="00243EC4">
        <w:rPr>
          <w:rFonts w:ascii="Aptos" w:hAnsi="Aptos"/>
        </w:rPr>
        <w:t>Justificativa</w:t>
      </w:r>
    </w:p>
    <w:p w14:paraId="28527D8A" w14:textId="651483C7" w:rsidR="00177ACD" w:rsidRPr="00177ACD" w:rsidRDefault="00D8003B" w:rsidP="00177ACD">
      <w:pPr>
        <w:rPr>
          <w:rFonts w:ascii="Aptos" w:eastAsiaTheme="majorEastAsia" w:hAnsi="Aptos" w:cstheme="majorBidi"/>
          <w:b/>
          <w:bCs/>
          <w:smallCaps/>
          <w:sz w:val="36"/>
          <w:szCs w:val="36"/>
        </w:rPr>
      </w:pPr>
      <w:r w:rsidRPr="00243EC4">
        <w:rPr>
          <w:rFonts w:ascii="Aptos" w:hAnsi="Aptos"/>
        </w:rPr>
        <w:br w:type="page"/>
      </w:r>
    </w:p>
    <w:p w14:paraId="548E6723" w14:textId="3AEBDBFB" w:rsidR="00177ACD" w:rsidRPr="00243EC4" w:rsidRDefault="00177ACD" w:rsidP="00177ACD">
      <w:pPr>
        <w:pStyle w:val="Ttulo"/>
        <w:rPr>
          <w:rFonts w:ascii="Aptos" w:hAnsi="Aptos"/>
        </w:rPr>
      </w:pPr>
      <w:r>
        <w:rPr>
          <w:rFonts w:ascii="Aptos" w:hAnsi="Aptos"/>
        </w:rPr>
        <w:lastRenderedPageBreak/>
        <w:t>Escopo</w:t>
      </w:r>
    </w:p>
    <w:p w14:paraId="76179277" w14:textId="706F0B1C" w:rsidR="00177ACD" w:rsidRPr="00243EC4" w:rsidRDefault="00177ACD" w:rsidP="00177ACD">
      <w:pPr>
        <w:pStyle w:val="Ttulo1"/>
        <w:rPr>
          <w:rFonts w:ascii="Aptos" w:hAnsi="Aptos"/>
        </w:rPr>
      </w:pPr>
      <w:proofErr w:type="spellStart"/>
      <w:r>
        <w:rPr>
          <w:rFonts w:ascii="Aptos" w:hAnsi="Aptos"/>
        </w:rPr>
        <w:t>Lorem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Ipsum</w:t>
      </w:r>
      <w:proofErr w:type="spellEnd"/>
    </w:p>
    <w:p w14:paraId="015ACD87" w14:textId="77777777" w:rsidR="00177ACD" w:rsidRPr="00243EC4" w:rsidRDefault="00177ACD" w:rsidP="00177ACD">
      <w:pPr>
        <w:rPr>
          <w:rFonts w:ascii="Aptos" w:hAnsi="Aptos"/>
        </w:rPr>
      </w:pPr>
    </w:p>
    <w:p w14:paraId="11ABA248" w14:textId="3C0E8880" w:rsidR="005A4336" w:rsidRPr="00177ACD" w:rsidRDefault="00177ACD" w:rsidP="005A4336">
      <w:pPr>
        <w:rPr>
          <w:rFonts w:ascii="Aptos" w:hAnsi="Aptos"/>
        </w:rPr>
      </w:pPr>
      <w:r w:rsidRPr="00243EC4">
        <w:rPr>
          <w:rFonts w:ascii="Aptos" w:hAnsi="Aptos"/>
        </w:rPr>
        <w:br w:type="page"/>
      </w:r>
    </w:p>
    <w:p w14:paraId="2E4B36FD" w14:textId="35BFF607" w:rsidR="0006601D" w:rsidRPr="00FA172F" w:rsidRDefault="005A4336" w:rsidP="00FA172F">
      <w:pPr>
        <w:pStyle w:val="Ttulo1"/>
        <w:rPr>
          <w:rFonts w:ascii="Aptos" w:hAnsi="Aptos"/>
        </w:rPr>
      </w:pPr>
      <w:r>
        <w:rPr>
          <w:rFonts w:ascii="Aptos" w:hAnsi="Aptos"/>
        </w:rPr>
        <w:lastRenderedPageBreak/>
        <w:t>Referências</w:t>
      </w:r>
    </w:p>
    <w:p w14:paraId="68197623" w14:textId="77777777" w:rsidR="00FA172F" w:rsidRDefault="00FA172F" w:rsidP="005923DC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  <w:r w:rsidRPr="00FA172F">
        <w:rPr>
          <w:rFonts w:ascii="Aptos" w:eastAsiaTheme="majorEastAsia" w:hAnsi="Aptos" w:cstheme="majorBidi"/>
          <w:b/>
          <w:bCs/>
          <w:smallCaps/>
          <w:sz w:val="24"/>
          <w:szCs w:val="24"/>
        </w:rPr>
        <w:t xml:space="preserve">BOCK, A. M. B.; FURTADO, O.; TEIXEIRA, M. L. T. </w:t>
      </w:r>
      <w:r w:rsidRPr="00FA172F">
        <w:rPr>
          <w:rFonts w:ascii="Aptos" w:eastAsiaTheme="majorEastAsia" w:hAnsi="Aptos" w:cstheme="majorBidi"/>
          <w:b/>
          <w:bCs/>
          <w:i/>
          <w:iCs/>
          <w:smallCaps/>
          <w:sz w:val="24"/>
          <w:szCs w:val="24"/>
        </w:rPr>
        <w:t>Psicologias: uma introdução ao estudo de psicologia</w:t>
      </w:r>
      <w:r w:rsidRPr="00FA172F">
        <w:rPr>
          <w:rFonts w:ascii="Aptos" w:eastAsiaTheme="majorEastAsia" w:hAnsi="Aptos" w:cstheme="majorBidi"/>
          <w:b/>
          <w:bCs/>
          <w:smallCaps/>
          <w:sz w:val="24"/>
          <w:szCs w:val="24"/>
        </w:rPr>
        <w:t>. 13. ed. São Paulo: Saraiva, 2008.</w:t>
      </w:r>
    </w:p>
    <w:p w14:paraId="3A049D7C" w14:textId="42D73182" w:rsidR="00F151DF" w:rsidRDefault="00F151DF" w:rsidP="005923DC">
      <w:pPr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</w:pPr>
      <w:r w:rsidRPr="00F151D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UNIVERSITY OF WEST ALABAMA (UWA). </w:t>
      </w:r>
      <w:r w:rsidRPr="00F151DF">
        <w:rPr>
          <w:rFonts w:ascii="Aptos" w:eastAsiaTheme="majorEastAsia" w:hAnsi="Aptos" w:cstheme="majorBidi"/>
          <w:b/>
          <w:bCs/>
          <w:i/>
          <w:iCs/>
          <w:smallCaps/>
          <w:sz w:val="24"/>
          <w:szCs w:val="24"/>
          <w:lang w:val="en-US"/>
        </w:rPr>
        <w:t>The science of emotion: exploring the basics of emotional psychology</w:t>
      </w:r>
      <w:r w:rsidRPr="00F151D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. UWA Online, 2019. </w:t>
      </w:r>
      <w:proofErr w:type="spellStart"/>
      <w:r w:rsidRPr="00F151D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Disponível</w:t>
      </w:r>
      <w:proofErr w:type="spellEnd"/>
      <w:r w:rsidRPr="00F151D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</w:t>
      </w:r>
      <w:proofErr w:type="spellStart"/>
      <w:r w:rsidRPr="00F151D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em</w:t>
      </w:r>
      <w:proofErr w:type="spellEnd"/>
      <w:r w:rsidRPr="00F151D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: </w:t>
      </w:r>
      <w:hyperlink r:id="rId11" w:tgtFrame="_new" w:history="1">
        <w:r w:rsidRPr="00F151DF">
          <w:rPr>
            <w:rStyle w:val="Hyperlink"/>
            <w:rFonts w:ascii="Aptos" w:eastAsiaTheme="majorEastAsia" w:hAnsi="Aptos" w:cstheme="majorBidi"/>
            <w:b/>
            <w:bCs/>
            <w:smallCaps/>
            <w:sz w:val="24"/>
            <w:szCs w:val="24"/>
            <w:lang w:val="en-US"/>
          </w:rPr>
          <w:t>https://online.uwa.edu/news/emotional-psychology/</w:t>
        </w:r>
      </w:hyperlink>
      <w:r w:rsidRPr="00F151D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. </w:t>
      </w:r>
      <w:proofErr w:type="spellStart"/>
      <w:r w:rsidRPr="00F151D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Acesso</w:t>
      </w:r>
      <w:proofErr w:type="spellEnd"/>
      <w:r w:rsidRPr="00F151D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</w:t>
      </w:r>
      <w:proofErr w:type="spellStart"/>
      <w:r w:rsidRPr="00F151D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em</w:t>
      </w:r>
      <w:proofErr w:type="spellEnd"/>
      <w:r w:rsidRPr="00F151D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: 0</w:t>
      </w:r>
      <w:r w:rsidR="00504836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3</w:t>
      </w:r>
      <w:r w:rsidRPr="00F151D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</w:t>
      </w:r>
      <w:proofErr w:type="spellStart"/>
      <w:r w:rsidRPr="00F151D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maio</w:t>
      </w:r>
      <w:proofErr w:type="spellEnd"/>
      <w:r w:rsidRPr="00F151D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</w:t>
      </w:r>
      <w:r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2025.</w:t>
      </w:r>
    </w:p>
    <w:p w14:paraId="4BE8AAA3" w14:textId="4BB8B61B" w:rsidR="006B28DB" w:rsidRDefault="00F151DF" w:rsidP="005923DC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  <w:r w:rsidRPr="00F151D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2025.</w:t>
      </w:r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GROSS, </w:t>
      </w:r>
      <w:proofErr w:type="gramStart"/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J.</w:t>
      </w:r>
      <w:proofErr w:type="gramEnd"/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J.; LEVENSON, R. W. </w:t>
      </w:r>
      <w:r w:rsidR="006B28DB" w:rsidRPr="006B28DB">
        <w:rPr>
          <w:rFonts w:ascii="Aptos" w:eastAsiaTheme="majorEastAsia" w:hAnsi="Aptos" w:cstheme="majorBidi"/>
          <w:b/>
          <w:bCs/>
          <w:i/>
          <w:iCs/>
          <w:smallCaps/>
          <w:sz w:val="24"/>
          <w:szCs w:val="24"/>
          <w:lang w:val="en-US"/>
        </w:rPr>
        <w:t>Hiding feelings: The acute effects of inhibiting negative and positive emotion</w:t>
      </w:r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. </w:t>
      </w:r>
      <w:r w:rsidR="006B28DB" w:rsidRPr="006B28DB">
        <w:rPr>
          <w:rFonts w:ascii="Aptos" w:eastAsiaTheme="majorEastAsia" w:hAnsi="Aptos" w:cstheme="majorBidi"/>
          <w:b/>
          <w:bCs/>
          <w:i/>
          <w:iCs/>
          <w:smallCaps/>
          <w:sz w:val="24"/>
          <w:szCs w:val="24"/>
          <w:lang w:val="en-US"/>
        </w:rPr>
        <w:t>Journal of Abnormal Psychology</w:t>
      </w:r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, v. 106, n. 1, p. 95–103, 1997. </w:t>
      </w:r>
      <w:proofErr w:type="spellStart"/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Disponível</w:t>
      </w:r>
      <w:proofErr w:type="spellEnd"/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</w:t>
      </w:r>
      <w:proofErr w:type="spellStart"/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em</w:t>
      </w:r>
      <w:proofErr w:type="spellEnd"/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: </w:t>
      </w:r>
      <w:hyperlink r:id="rId12" w:tgtFrame="_new" w:history="1">
        <w:r w:rsidR="006B28DB" w:rsidRPr="006B28DB">
          <w:rPr>
            <w:rStyle w:val="Hyperlink"/>
            <w:rFonts w:ascii="Aptos" w:eastAsiaTheme="majorEastAsia" w:hAnsi="Aptos" w:cstheme="majorBidi"/>
            <w:b/>
            <w:bCs/>
            <w:smallCaps/>
            <w:sz w:val="24"/>
            <w:szCs w:val="24"/>
            <w:lang w:val="en-US"/>
          </w:rPr>
          <w:t>https://doi.org/10.1037/0021-843X.106.1.95</w:t>
        </w:r>
      </w:hyperlink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. </w:t>
      </w:r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</w:rPr>
        <w:t xml:space="preserve">Acesso em: </w:t>
      </w:r>
      <w:r w:rsidR="003E6EF6">
        <w:rPr>
          <w:rFonts w:ascii="Aptos" w:eastAsiaTheme="majorEastAsia" w:hAnsi="Aptos" w:cstheme="majorBidi"/>
          <w:b/>
          <w:bCs/>
          <w:smallCaps/>
          <w:sz w:val="24"/>
          <w:szCs w:val="24"/>
        </w:rPr>
        <w:t>03</w:t>
      </w:r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</w:rPr>
        <w:t xml:space="preserve"> </w:t>
      </w:r>
      <w:proofErr w:type="gramStart"/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</w:rPr>
        <w:t>maio</w:t>
      </w:r>
      <w:proofErr w:type="gramEnd"/>
      <w:r w:rsidR="006B28DB" w:rsidRPr="006B28DB">
        <w:rPr>
          <w:rFonts w:ascii="Aptos" w:eastAsiaTheme="majorEastAsia" w:hAnsi="Aptos" w:cstheme="majorBidi"/>
          <w:b/>
          <w:bCs/>
          <w:smallCaps/>
          <w:sz w:val="24"/>
          <w:szCs w:val="24"/>
        </w:rPr>
        <w:t xml:space="preserve"> 2025.</w:t>
      </w:r>
    </w:p>
    <w:p w14:paraId="31F7C760" w14:textId="05BFA61A" w:rsidR="00902421" w:rsidRDefault="00902421" w:rsidP="005923DC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  <w:r w:rsidRPr="00902421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MCLEOD, S. </w:t>
      </w:r>
      <w:r w:rsidRPr="00902421">
        <w:rPr>
          <w:rFonts w:ascii="Aptos" w:eastAsiaTheme="majorEastAsia" w:hAnsi="Aptos" w:cstheme="majorBidi"/>
          <w:b/>
          <w:bCs/>
          <w:i/>
          <w:iCs/>
          <w:smallCaps/>
          <w:sz w:val="24"/>
          <w:szCs w:val="24"/>
          <w:lang w:val="en-US"/>
        </w:rPr>
        <w:t>What is psychology?</w:t>
      </w:r>
      <w:r w:rsidRPr="00902421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Simply Psychology, 2023. </w:t>
      </w:r>
      <w:proofErr w:type="spellStart"/>
      <w:r w:rsidRPr="00902421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Disponível</w:t>
      </w:r>
      <w:proofErr w:type="spellEnd"/>
      <w:r w:rsidRPr="00902421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</w:t>
      </w:r>
      <w:proofErr w:type="spellStart"/>
      <w:r w:rsidRPr="00902421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em</w:t>
      </w:r>
      <w:proofErr w:type="spellEnd"/>
      <w:r w:rsidRPr="00902421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: </w:t>
      </w:r>
      <w:hyperlink r:id="rId13" w:tgtFrame="_new" w:history="1">
        <w:r w:rsidRPr="00902421">
          <w:rPr>
            <w:rStyle w:val="Hyperlink"/>
            <w:rFonts w:ascii="Aptos" w:eastAsiaTheme="majorEastAsia" w:hAnsi="Aptos" w:cstheme="majorBidi"/>
            <w:b/>
            <w:bCs/>
            <w:smallCaps/>
            <w:sz w:val="24"/>
            <w:szCs w:val="24"/>
            <w:lang w:val="en-US"/>
          </w:rPr>
          <w:t>https://www.simplypsychology.org/whatispsychology.html</w:t>
        </w:r>
      </w:hyperlink>
      <w:r w:rsidRPr="00902421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. </w:t>
      </w:r>
      <w:r w:rsidRPr="00902421">
        <w:rPr>
          <w:rFonts w:ascii="Aptos" w:eastAsiaTheme="majorEastAsia" w:hAnsi="Aptos" w:cstheme="majorBidi"/>
          <w:b/>
          <w:bCs/>
          <w:smallCaps/>
          <w:sz w:val="24"/>
          <w:szCs w:val="24"/>
        </w:rPr>
        <w:t xml:space="preserve">Acesso em: </w:t>
      </w:r>
      <w:r w:rsidR="00504836">
        <w:rPr>
          <w:rFonts w:ascii="Aptos" w:eastAsiaTheme="majorEastAsia" w:hAnsi="Aptos" w:cstheme="majorBidi"/>
          <w:b/>
          <w:bCs/>
          <w:smallCaps/>
          <w:sz w:val="24"/>
          <w:szCs w:val="24"/>
        </w:rPr>
        <w:t>01</w:t>
      </w:r>
      <w:r w:rsidRPr="00902421">
        <w:rPr>
          <w:rFonts w:ascii="Aptos" w:eastAsiaTheme="majorEastAsia" w:hAnsi="Aptos" w:cstheme="majorBidi"/>
          <w:b/>
          <w:bCs/>
          <w:smallCaps/>
          <w:sz w:val="24"/>
          <w:szCs w:val="24"/>
        </w:rPr>
        <w:t xml:space="preserve"> </w:t>
      </w:r>
      <w:proofErr w:type="gramStart"/>
      <w:r w:rsidRPr="00902421">
        <w:rPr>
          <w:rFonts w:ascii="Aptos" w:eastAsiaTheme="majorEastAsia" w:hAnsi="Aptos" w:cstheme="majorBidi"/>
          <w:b/>
          <w:bCs/>
          <w:smallCaps/>
          <w:sz w:val="24"/>
          <w:szCs w:val="24"/>
        </w:rPr>
        <w:t>maio</w:t>
      </w:r>
      <w:proofErr w:type="gramEnd"/>
      <w:r w:rsidRPr="00902421">
        <w:rPr>
          <w:rFonts w:ascii="Aptos" w:eastAsiaTheme="majorEastAsia" w:hAnsi="Aptos" w:cstheme="majorBidi"/>
          <w:b/>
          <w:bCs/>
          <w:smallCaps/>
          <w:sz w:val="24"/>
          <w:szCs w:val="24"/>
        </w:rPr>
        <w:t xml:space="preserve"> 2025</w:t>
      </w:r>
    </w:p>
    <w:p w14:paraId="37799BC4" w14:textId="253BE9FE" w:rsidR="000D212F" w:rsidRDefault="000D212F" w:rsidP="005923DC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MILLER, M. </w:t>
      </w:r>
      <w:r w:rsidRPr="000D212F">
        <w:rPr>
          <w:rFonts w:ascii="Aptos" w:eastAsiaTheme="majorEastAsia" w:hAnsi="Aptos" w:cstheme="majorBidi"/>
          <w:b/>
          <w:bCs/>
          <w:i/>
          <w:iCs/>
          <w:smallCaps/>
          <w:sz w:val="24"/>
          <w:szCs w:val="24"/>
          <w:lang w:val="en-US"/>
        </w:rPr>
        <w:t>7 amazing facts about emotions you should know</w:t>
      </w:r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. Six Seconds, 19 ago. 2022. </w:t>
      </w:r>
      <w:proofErr w:type="spellStart"/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Disponível</w:t>
      </w:r>
      <w:proofErr w:type="spellEnd"/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 </w:t>
      </w:r>
      <w:proofErr w:type="spellStart"/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>em</w:t>
      </w:r>
      <w:proofErr w:type="spellEnd"/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: </w:t>
      </w:r>
      <w:hyperlink r:id="rId14" w:tgtFrame="_new" w:history="1">
        <w:r w:rsidRPr="000D212F">
          <w:rPr>
            <w:rStyle w:val="Hyperlink"/>
            <w:rFonts w:ascii="Aptos" w:eastAsiaTheme="majorEastAsia" w:hAnsi="Aptos" w:cstheme="majorBidi"/>
            <w:b/>
            <w:bCs/>
            <w:smallCaps/>
            <w:sz w:val="24"/>
            <w:szCs w:val="24"/>
            <w:lang w:val="en-US"/>
          </w:rPr>
          <w:t>https://www.6seconds.org/2022/08/19/7-amazing-facts-emotions/</w:t>
        </w:r>
      </w:hyperlink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  <w:lang w:val="en-US"/>
        </w:rPr>
        <w:t xml:space="preserve">. </w:t>
      </w:r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</w:rPr>
        <w:t xml:space="preserve">Acesso em: </w:t>
      </w:r>
      <w:r>
        <w:rPr>
          <w:rFonts w:ascii="Aptos" w:eastAsiaTheme="majorEastAsia" w:hAnsi="Aptos" w:cstheme="majorBidi"/>
          <w:b/>
          <w:bCs/>
          <w:smallCaps/>
          <w:sz w:val="24"/>
          <w:szCs w:val="24"/>
        </w:rPr>
        <w:t>0</w:t>
      </w:r>
      <w:r w:rsidR="000D623D">
        <w:rPr>
          <w:rFonts w:ascii="Aptos" w:eastAsiaTheme="majorEastAsia" w:hAnsi="Aptos" w:cstheme="majorBidi"/>
          <w:b/>
          <w:bCs/>
          <w:smallCaps/>
          <w:sz w:val="24"/>
          <w:szCs w:val="24"/>
        </w:rPr>
        <w:t>2</w:t>
      </w:r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</w:rPr>
        <w:t xml:space="preserve"> </w:t>
      </w:r>
      <w:proofErr w:type="gramStart"/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</w:rPr>
        <w:t>maio</w:t>
      </w:r>
      <w:proofErr w:type="gramEnd"/>
      <w:r w:rsidRPr="000D212F">
        <w:rPr>
          <w:rFonts w:ascii="Aptos" w:eastAsiaTheme="majorEastAsia" w:hAnsi="Aptos" w:cstheme="majorBidi"/>
          <w:b/>
          <w:bCs/>
          <w:smallCaps/>
          <w:sz w:val="24"/>
          <w:szCs w:val="24"/>
        </w:rPr>
        <w:t xml:space="preserve"> 2025.</w:t>
      </w:r>
    </w:p>
    <w:p w14:paraId="37392BAA" w14:textId="77777777" w:rsidR="008E0DEB" w:rsidRDefault="008E0DEB" w:rsidP="005923DC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p w14:paraId="4BC1E33F" w14:textId="77777777" w:rsidR="008E0DEB" w:rsidRPr="00E415C1" w:rsidRDefault="008E0DEB" w:rsidP="005923DC">
      <w:pPr>
        <w:rPr>
          <w:rFonts w:ascii="Aptos" w:eastAsiaTheme="majorEastAsia" w:hAnsi="Aptos" w:cstheme="majorBidi"/>
          <w:b/>
          <w:bCs/>
          <w:smallCaps/>
          <w:sz w:val="24"/>
          <w:szCs w:val="24"/>
        </w:rPr>
      </w:pPr>
    </w:p>
    <w:sectPr w:rsidR="008E0DEB" w:rsidRPr="00E415C1" w:rsidSect="005923DC">
      <w:footerReference w:type="default" r:id="rId15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A70D8" w14:textId="77777777" w:rsidR="006813F5" w:rsidRDefault="006813F5" w:rsidP="00855982">
      <w:pPr>
        <w:spacing w:after="0" w:line="240" w:lineRule="auto"/>
      </w:pPr>
      <w:r>
        <w:separator/>
      </w:r>
    </w:p>
  </w:endnote>
  <w:endnote w:type="continuationSeparator" w:id="0">
    <w:p w14:paraId="7A6BA9CA" w14:textId="77777777" w:rsidR="006813F5" w:rsidRDefault="006813F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45D3D" w14:textId="77777777" w:rsidR="00855982" w:rsidRDefault="00855982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D1749B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50D31" w14:textId="77777777" w:rsidR="006813F5" w:rsidRDefault="006813F5" w:rsidP="00855982">
      <w:pPr>
        <w:spacing w:after="0" w:line="240" w:lineRule="auto"/>
      </w:pPr>
      <w:r>
        <w:separator/>
      </w:r>
    </w:p>
  </w:footnote>
  <w:footnote w:type="continuationSeparator" w:id="0">
    <w:p w14:paraId="5A5792D1" w14:textId="77777777" w:rsidR="006813F5" w:rsidRDefault="006813F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61026651">
    <w:abstractNumId w:val="14"/>
  </w:num>
  <w:num w:numId="2" w16cid:durableId="1107828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4482171">
    <w:abstractNumId w:val="14"/>
  </w:num>
  <w:num w:numId="4" w16cid:durableId="73208597">
    <w:abstractNumId w:val="14"/>
  </w:num>
  <w:num w:numId="5" w16cid:durableId="1138915618">
    <w:abstractNumId w:val="14"/>
  </w:num>
  <w:num w:numId="6" w16cid:durableId="1873954628">
    <w:abstractNumId w:val="14"/>
  </w:num>
  <w:num w:numId="7" w16cid:durableId="222831653">
    <w:abstractNumId w:val="14"/>
  </w:num>
  <w:num w:numId="8" w16cid:durableId="1472480509">
    <w:abstractNumId w:val="14"/>
  </w:num>
  <w:num w:numId="9" w16cid:durableId="1908565388">
    <w:abstractNumId w:val="14"/>
  </w:num>
  <w:num w:numId="10" w16cid:durableId="1262832796">
    <w:abstractNumId w:val="14"/>
  </w:num>
  <w:num w:numId="11" w16cid:durableId="1286348509">
    <w:abstractNumId w:val="14"/>
  </w:num>
  <w:num w:numId="12" w16cid:durableId="1420370610">
    <w:abstractNumId w:val="14"/>
  </w:num>
  <w:num w:numId="13" w16cid:durableId="1147822142">
    <w:abstractNumId w:val="10"/>
  </w:num>
  <w:num w:numId="14" w16cid:durableId="1837259622">
    <w:abstractNumId w:val="17"/>
  </w:num>
  <w:num w:numId="15" w16cid:durableId="649139257">
    <w:abstractNumId w:val="11"/>
  </w:num>
  <w:num w:numId="16" w16cid:durableId="1251281180">
    <w:abstractNumId w:val="12"/>
  </w:num>
  <w:num w:numId="17" w16cid:durableId="426659752">
    <w:abstractNumId w:val="9"/>
  </w:num>
  <w:num w:numId="18" w16cid:durableId="1943102249">
    <w:abstractNumId w:val="7"/>
  </w:num>
  <w:num w:numId="19" w16cid:durableId="1355107646">
    <w:abstractNumId w:val="6"/>
  </w:num>
  <w:num w:numId="20" w16cid:durableId="623465421">
    <w:abstractNumId w:val="5"/>
  </w:num>
  <w:num w:numId="21" w16cid:durableId="792359898">
    <w:abstractNumId w:val="4"/>
  </w:num>
  <w:num w:numId="22" w16cid:durableId="915670448">
    <w:abstractNumId w:val="8"/>
  </w:num>
  <w:num w:numId="23" w16cid:durableId="932471891">
    <w:abstractNumId w:val="3"/>
  </w:num>
  <w:num w:numId="24" w16cid:durableId="1505634084">
    <w:abstractNumId w:val="2"/>
  </w:num>
  <w:num w:numId="25" w16cid:durableId="1983725898">
    <w:abstractNumId w:val="1"/>
  </w:num>
  <w:num w:numId="26" w16cid:durableId="1057169360">
    <w:abstractNumId w:val="0"/>
  </w:num>
  <w:num w:numId="27" w16cid:durableId="1060372615">
    <w:abstractNumId w:val="13"/>
  </w:num>
  <w:num w:numId="28" w16cid:durableId="1924603432">
    <w:abstractNumId w:val="15"/>
  </w:num>
  <w:num w:numId="29" w16cid:durableId="10836447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DC"/>
    <w:rsid w:val="00001DBD"/>
    <w:rsid w:val="00016F3F"/>
    <w:rsid w:val="00057160"/>
    <w:rsid w:val="00061A84"/>
    <w:rsid w:val="0006601D"/>
    <w:rsid w:val="00083955"/>
    <w:rsid w:val="00083A04"/>
    <w:rsid w:val="000A6074"/>
    <w:rsid w:val="000A6CA8"/>
    <w:rsid w:val="000C49E7"/>
    <w:rsid w:val="000D212F"/>
    <w:rsid w:val="000D3D78"/>
    <w:rsid w:val="000D623D"/>
    <w:rsid w:val="000D693A"/>
    <w:rsid w:val="000E3624"/>
    <w:rsid w:val="0014398A"/>
    <w:rsid w:val="00144BC5"/>
    <w:rsid w:val="00165ED2"/>
    <w:rsid w:val="0017149B"/>
    <w:rsid w:val="00177324"/>
    <w:rsid w:val="00177ACD"/>
    <w:rsid w:val="001829B2"/>
    <w:rsid w:val="0018621F"/>
    <w:rsid w:val="001B2D61"/>
    <w:rsid w:val="001D4362"/>
    <w:rsid w:val="001D4471"/>
    <w:rsid w:val="001E1861"/>
    <w:rsid w:val="001F4374"/>
    <w:rsid w:val="002033E4"/>
    <w:rsid w:val="00204873"/>
    <w:rsid w:val="00210ACC"/>
    <w:rsid w:val="00232F4C"/>
    <w:rsid w:val="00243EC4"/>
    <w:rsid w:val="00246788"/>
    <w:rsid w:val="00247A79"/>
    <w:rsid w:val="0025433A"/>
    <w:rsid w:val="00264AE3"/>
    <w:rsid w:val="00270C03"/>
    <w:rsid w:val="00277399"/>
    <w:rsid w:val="00295B29"/>
    <w:rsid w:val="002971FB"/>
    <w:rsid w:val="002A0EC7"/>
    <w:rsid w:val="002A7FD6"/>
    <w:rsid w:val="002C07B0"/>
    <w:rsid w:val="002D1437"/>
    <w:rsid w:val="002E4CD3"/>
    <w:rsid w:val="002E66BA"/>
    <w:rsid w:val="00300B80"/>
    <w:rsid w:val="00301EA3"/>
    <w:rsid w:val="00325119"/>
    <w:rsid w:val="003374E1"/>
    <w:rsid w:val="00337788"/>
    <w:rsid w:val="00337DD3"/>
    <w:rsid w:val="00340BAB"/>
    <w:rsid w:val="00341322"/>
    <w:rsid w:val="00350132"/>
    <w:rsid w:val="003566BB"/>
    <w:rsid w:val="00356BBF"/>
    <w:rsid w:val="003872E8"/>
    <w:rsid w:val="003B1F8A"/>
    <w:rsid w:val="003B50C6"/>
    <w:rsid w:val="003B597C"/>
    <w:rsid w:val="003C0D96"/>
    <w:rsid w:val="003D5C0D"/>
    <w:rsid w:val="003E108B"/>
    <w:rsid w:val="003E1343"/>
    <w:rsid w:val="003E6EF6"/>
    <w:rsid w:val="003E7DF1"/>
    <w:rsid w:val="003F2567"/>
    <w:rsid w:val="003F434C"/>
    <w:rsid w:val="00402FAF"/>
    <w:rsid w:val="0040699B"/>
    <w:rsid w:val="0041013C"/>
    <w:rsid w:val="00426C36"/>
    <w:rsid w:val="0042776F"/>
    <w:rsid w:val="00433799"/>
    <w:rsid w:val="004362F1"/>
    <w:rsid w:val="004429C9"/>
    <w:rsid w:val="00453F40"/>
    <w:rsid w:val="004900F8"/>
    <w:rsid w:val="00491939"/>
    <w:rsid w:val="004925C6"/>
    <w:rsid w:val="004944CB"/>
    <w:rsid w:val="004A7838"/>
    <w:rsid w:val="004C0029"/>
    <w:rsid w:val="004C6C53"/>
    <w:rsid w:val="004D7DDC"/>
    <w:rsid w:val="004E24EE"/>
    <w:rsid w:val="004F60F5"/>
    <w:rsid w:val="0050079F"/>
    <w:rsid w:val="00501ABD"/>
    <w:rsid w:val="00504836"/>
    <w:rsid w:val="00516856"/>
    <w:rsid w:val="0052250F"/>
    <w:rsid w:val="00523004"/>
    <w:rsid w:val="00532736"/>
    <w:rsid w:val="00535B36"/>
    <w:rsid w:val="00552EC4"/>
    <w:rsid w:val="005923DC"/>
    <w:rsid w:val="00594CBF"/>
    <w:rsid w:val="005A4336"/>
    <w:rsid w:val="005A597B"/>
    <w:rsid w:val="005A6967"/>
    <w:rsid w:val="005B0DB9"/>
    <w:rsid w:val="005D71E3"/>
    <w:rsid w:val="005F3140"/>
    <w:rsid w:val="00600E5D"/>
    <w:rsid w:val="006031DE"/>
    <w:rsid w:val="00614A3A"/>
    <w:rsid w:val="00614D59"/>
    <w:rsid w:val="00624671"/>
    <w:rsid w:val="006813F5"/>
    <w:rsid w:val="006A7D15"/>
    <w:rsid w:val="006B28DB"/>
    <w:rsid w:val="006C1106"/>
    <w:rsid w:val="006C445D"/>
    <w:rsid w:val="006D1627"/>
    <w:rsid w:val="006E1FD1"/>
    <w:rsid w:val="006F6350"/>
    <w:rsid w:val="00720BF9"/>
    <w:rsid w:val="007236F4"/>
    <w:rsid w:val="00733160"/>
    <w:rsid w:val="00744269"/>
    <w:rsid w:val="00761CBA"/>
    <w:rsid w:val="00766652"/>
    <w:rsid w:val="007833A7"/>
    <w:rsid w:val="007A21E8"/>
    <w:rsid w:val="007B0FA3"/>
    <w:rsid w:val="007B6166"/>
    <w:rsid w:val="007B7F10"/>
    <w:rsid w:val="007E66A7"/>
    <w:rsid w:val="007F3F3B"/>
    <w:rsid w:val="00814F5B"/>
    <w:rsid w:val="008261CC"/>
    <w:rsid w:val="00855982"/>
    <w:rsid w:val="00861CDB"/>
    <w:rsid w:val="008654B4"/>
    <w:rsid w:val="00865EF5"/>
    <w:rsid w:val="00887956"/>
    <w:rsid w:val="008A0461"/>
    <w:rsid w:val="008A33B8"/>
    <w:rsid w:val="008A3919"/>
    <w:rsid w:val="008B4328"/>
    <w:rsid w:val="008B4CF2"/>
    <w:rsid w:val="008D18A8"/>
    <w:rsid w:val="008E0DEB"/>
    <w:rsid w:val="008F2A1A"/>
    <w:rsid w:val="00902421"/>
    <w:rsid w:val="00917A5D"/>
    <w:rsid w:val="00921D1E"/>
    <w:rsid w:val="00924356"/>
    <w:rsid w:val="00927C0B"/>
    <w:rsid w:val="00932238"/>
    <w:rsid w:val="00933374"/>
    <w:rsid w:val="00936679"/>
    <w:rsid w:val="009407A8"/>
    <w:rsid w:val="0095706F"/>
    <w:rsid w:val="009B1E2A"/>
    <w:rsid w:val="009B4709"/>
    <w:rsid w:val="009D32D5"/>
    <w:rsid w:val="009E3FCE"/>
    <w:rsid w:val="009F447D"/>
    <w:rsid w:val="00A10484"/>
    <w:rsid w:val="00A22ED1"/>
    <w:rsid w:val="00A27F0C"/>
    <w:rsid w:val="00A3285A"/>
    <w:rsid w:val="00A41250"/>
    <w:rsid w:val="00A728FC"/>
    <w:rsid w:val="00AB22D3"/>
    <w:rsid w:val="00B01BA8"/>
    <w:rsid w:val="00B06046"/>
    <w:rsid w:val="00B11A3E"/>
    <w:rsid w:val="00B355DB"/>
    <w:rsid w:val="00B640F1"/>
    <w:rsid w:val="00B71CF1"/>
    <w:rsid w:val="00B84A06"/>
    <w:rsid w:val="00BC30AC"/>
    <w:rsid w:val="00BD56E3"/>
    <w:rsid w:val="00BD5F7D"/>
    <w:rsid w:val="00BD7D97"/>
    <w:rsid w:val="00BF28B1"/>
    <w:rsid w:val="00BF73B7"/>
    <w:rsid w:val="00C11433"/>
    <w:rsid w:val="00C35937"/>
    <w:rsid w:val="00C371D4"/>
    <w:rsid w:val="00C571FD"/>
    <w:rsid w:val="00C72D87"/>
    <w:rsid w:val="00C769EF"/>
    <w:rsid w:val="00C83D7F"/>
    <w:rsid w:val="00C92101"/>
    <w:rsid w:val="00CA570C"/>
    <w:rsid w:val="00CB40B2"/>
    <w:rsid w:val="00CB4C5E"/>
    <w:rsid w:val="00CC6F31"/>
    <w:rsid w:val="00CD08CD"/>
    <w:rsid w:val="00CD2054"/>
    <w:rsid w:val="00CD5105"/>
    <w:rsid w:val="00CE262F"/>
    <w:rsid w:val="00CF3244"/>
    <w:rsid w:val="00D03DC5"/>
    <w:rsid w:val="00D1749B"/>
    <w:rsid w:val="00D44080"/>
    <w:rsid w:val="00D55C52"/>
    <w:rsid w:val="00D6378E"/>
    <w:rsid w:val="00D8003B"/>
    <w:rsid w:val="00DC0F33"/>
    <w:rsid w:val="00DF5CC4"/>
    <w:rsid w:val="00E14861"/>
    <w:rsid w:val="00E15720"/>
    <w:rsid w:val="00E415C1"/>
    <w:rsid w:val="00E43D0A"/>
    <w:rsid w:val="00E44802"/>
    <w:rsid w:val="00E46BDA"/>
    <w:rsid w:val="00E52DAA"/>
    <w:rsid w:val="00E539C7"/>
    <w:rsid w:val="00E53CE5"/>
    <w:rsid w:val="00E63FC4"/>
    <w:rsid w:val="00E9411A"/>
    <w:rsid w:val="00E941BB"/>
    <w:rsid w:val="00E976BC"/>
    <w:rsid w:val="00EB72E2"/>
    <w:rsid w:val="00ED34E6"/>
    <w:rsid w:val="00EF014D"/>
    <w:rsid w:val="00EF13D8"/>
    <w:rsid w:val="00F04397"/>
    <w:rsid w:val="00F04832"/>
    <w:rsid w:val="00F05B80"/>
    <w:rsid w:val="00F06AB9"/>
    <w:rsid w:val="00F151DF"/>
    <w:rsid w:val="00F165EE"/>
    <w:rsid w:val="00F25AE4"/>
    <w:rsid w:val="00F54285"/>
    <w:rsid w:val="00F5794F"/>
    <w:rsid w:val="00FA172F"/>
    <w:rsid w:val="00FB599B"/>
    <w:rsid w:val="00FD1865"/>
    <w:rsid w:val="00FD262C"/>
    <w:rsid w:val="00FD7C64"/>
    <w:rsid w:val="00FE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9CD4"/>
  <w15:chartTrackingRefBased/>
  <w15:docId w15:val="{3DE6EA2D-C912-4389-B82E-035C8373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ACD"/>
  </w:style>
  <w:style w:type="paragraph" w:styleId="Ttulo1">
    <w:name w:val="heading 1"/>
    <w:basedOn w:val="Normal"/>
    <w:next w:val="Normal"/>
    <w:link w:val="Ttul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598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982"/>
  </w:style>
  <w:style w:type="character" w:customStyle="1" w:styleId="Ttulo1Char">
    <w:name w:val="Título 1 Char"/>
    <w:basedOn w:val="Fontepargpadro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Rodap">
    <w:name w:val="footer"/>
    <w:basedOn w:val="Normal"/>
    <w:link w:val="RodapChar"/>
    <w:uiPriority w:val="99"/>
    <w:unhideWhenUsed/>
    <w:rsid w:val="0085598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982"/>
  </w:style>
  <w:style w:type="paragraph" w:styleId="Legenda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362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D436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D436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D436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36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3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36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D436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436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36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436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D436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D4362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FD262C"/>
    <w:pPr>
      <w:pBdr>
        <w:top w:val="single" w:sz="2" w:space="10" w:color="000000" w:themeColor="accent1" w:themeShade="80" w:shadow="1"/>
        <w:left w:val="single" w:sz="2" w:space="10" w:color="000000" w:themeColor="accent1" w:themeShade="80" w:shadow="1"/>
        <w:bottom w:val="single" w:sz="2" w:space="10" w:color="000000" w:themeColor="accent1" w:themeShade="80" w:shadow="1"/>
        <w:right w:val="single" w:sz="2" w:space="10" w:color="000000" w:themeColor="accent1" w:themeShade="80" w:shadow="1"/>
      </w:pBdr>
      <w:ind w:left="1152" w:right="1152"/>
    </w:pPr>
    <w:rPr>
      <w:i/>
      <w:iCs/>
      <w:color w:val="000000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7833A7"/>
    <w:rPr>
      <w:color w:val="000000" w:themeColor="accent1" w:themeShade="80"/>
      <w:u w:val="single"/>
    </w:rPr>
  </w:style>
  <w:style w:type="character" w:styleId="Hyperlink">
    <w:name w:val="Hyperlink"/>
    <w:basedOn w:val="Fontepargpadro"/>
    <w:uiPriority w:val="99"/>
    <w:unhideWhenUsed/>
    <w:rsid w:val="007833A7"/>
    <w:rPr>
      <w:color w:val="3A6331" w:themeColor="accent4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7833A7"/>
    <w:rPr>
      <w:color w:val="595959" w:themeColor="text1" w:themeTint="A6"/>
    </w:rPr>
  </w:style>
  <w:style w:type="character" w:styleId="nfaseIntensa">
    <w:name w:val="Intense Emphasis"/>
    <w:basedOn w:val="Fontepargpadro"/>
    <w:uiPriority w:val="21"/>
    <w:semiHidden/>
    <w:unhideWhenUsed/>
    <w:qFormat/>
    <w:rsid w:val="00FD262C"/>
    <w:rPr>
      <w:i/>
      <w:iCs/>
      <w:color w:val="000000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FD262C"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D262C"/>
    <w:rPr>
      <w:i/>
      <w:iCs/>
      <w:color w:val="000000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D262C"/>
    <w:rPr>
      <w:b/>
      <w:bCs/>
      <w:caps w:val="0"/>
      <w:smallCaps/>
      <w:color w:val="000000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5923DC"/>
    <w:pPr>
      <w:spacing w:after="0" w:line="240" w:lineRule="auto"/>
    </w:pPr>
    <w:rPr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923DC"/>
    <w:rPr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D1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6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6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4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implypsychology.org/whatispsychology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1037/0021-843X.106.1.95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nline.uwa.edu/news/emotional-psychology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6seconds.org/2022/08/19/7-amazing-facts-emotion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\AppData\Roaming\Microsoft\Templates\Design%20do%20relat&#243;rio%20(em%20br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4932DF0BEDE4B1A89764D04274416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9D1DB1-0CAD-4486-9180-D30EDE200D35}"/>
      </w:docPartPr>
      <w:docPartBody>
        <w:p w:rsidR="004C084C" w:rsidRDefault="004C0BF8" w:rsidP="004C0BF8">
          <w:pPr>
            <w:pStyle w:val="E4932DF0BEDE4B1A89764D042744167F"/>
          </w:pPr>
          <w:r>
            <w:rPr>
              <w:color w:val="156082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374A94C50FFD43638A4A06AA038B11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75EBDB-D6E5-4420-B12F-EC88D81C4D12}"/>
      </w:docPartPr>
      <w:docPartBody>
        <w:p w:rsidR="004C084C" w:rsidRDefault="004C0BF8" w:rsidP="004C0BF8">
          <w:pPr>
            <w:pStyle w:val="374A94C50FFD43638A4A06AA038B1184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0AA8EAD52FB843338186AF7E55C14F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8E354D-97BB-4DC0-A655-76A1FBD2A912}"/>
      </w:docPartPr>
      <w:docPartBody>
        <w:p w:rsidR="004C084C" w:rsidRDefault="004C0BF8" w:rsidP="004C0BF8">
          <w:pPr>
            <w:pStyle w:val="0AA8EAD52FB843338186AF7E55C14F8B"/>
          </w:pPr>
          <w:r>
            <w:rPr>
              <w:color w:val="0F4761" w:themeColor="accent1" w:themeShade="BF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F8"/>
    <w:rsid w:val="004C084C"/>
    <w:rsid w:val="004C0BF8"/>
    <w:rsid w:val="00705FE2"/>
    <w:rsid w:val="00917A5D"/>
    <w:rsid w:val="009478AD"/>
    <w:rsid w:val="00AB22D3"/>
    <w:rsid w:val="00BF28B1"/>
    <w:rsid w:val="00C769EF"/>
    <w:rsid w:val="00CA5797"/>
    <w:rsid w:val="00D8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4932DF0BEDE4B1A89764D042744167F">
    <w:name w:val="E4932DF0BEDE4B1A89764D042744167F"/>
    <w:rsid w:val="004C0BF8"/>
  </w:style>
  <w:style w:type="paragraph" w:customStyle="1" w:styleId="374A94C50FFD43638A4A06AA038B1184">
    <w:name w:val="374A94C50FFD43638A4A06AA038B1184"/>
    <w:rsid w:val="004C0BF8"/>
  </w:style>
  <w:style w:type="paragraph" w:customStyle="1" w:styleId="0AA8EAD52FB843338186AF7E55C14F8B">
    <w:name w:val="0AA8EAD52FB843338186AF7E55C14F8B"/>
    <w:rsid w:val="004C0B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a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0000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72DAC80883E4A991D624D129CD026" ma:contentTypeVersion="10" ma:contentTypeDescription="Create a new document." ma:contentTypeScope="" ma:versionID="cc6a74ab7a4ecac00e650081f7634a77">
  <xsd:schema xmlns:xsd="http://www.w3.org/2001/XMLSchema" xmlns:xs="http://www.w3.org/2001/XMLSchema" xmlns:p="http://schemas.microsoft.com/office/2006/metadata/properties" xmlns:ns3="df7f827b-124a-4dcc-9303-6b7c370de44b" targetNamespace="http://schemas.microsoft.com/office/2006/metadata/properties" ma:root="true" ma:fieldsID="a94721862bd01520ef13452cf521ff6b" ns3:_="">
    <xsd:import namespace="df7f827b-124a-4dcc-9303-6b7c370de44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f827b-124a-4dcc-9303-6b7c370de44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7f827b-124a-4dcc-9303-6b7c370de44b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308C45-086E-41FB-8CC5-D3B448785F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f827b-124a-4dcc-9303-6b7c370de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81EA4B-BAF7-43E6-8047-D826B7A5E2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df7f827b-124a-4dcc-9303-6b7c370de4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do relatório (em branco)</Template>
  <TotalTime>4294963487</TotalTime>
  <Pages>10</Pages>
  <Words>1097</Words>
  <Characters>5924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Psicologia e a Roda de Emoções</vt:lpstr>
      <vt:lpstr/>
    </vt:vector>
  </TitlesOfParts>
  <Company>São Paulo Tech School</Company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Psicologia e a Roda de Emoções</dc:title>
  <dc:subject>Mood Tracker</dc:subject>
  <dc:creator>Nathalli Ribeiro Dos Santos</dc:creator>
  <cp:lastModifiedBy>NÁTHALLI RIBEIRO DOS SANTOS .</cp:lastModifiedBy>
  <cp:revision>215</cp:revision>
  <dcterms:created xsi:type="dcterms:W3CDTF">2025-05-07T02:42:00Z</dcterms:created>
  <dcterms:modified xsi:type="dcterms:W3CDTF">2025-05-08T10:41:00Z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0x010100F6F72DAC80883E4A991D624D129CD026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